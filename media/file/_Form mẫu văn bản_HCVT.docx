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8AEC" w14:textId="77777777" w:rsidR="00760C75" w:rsidRPr="00494ECC" w:rsidRDefault="00760C75" w:rsidP="002531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0C75" w:rsidRPr="00494ECC" w:rsidSect="00B849C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426" w:right="720" w:bottom="426" w:left="720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E4A0D" w14:textId="77777777" w:rsidR="002821D5" w:rsidRDefault="002821D5" w:rsidP="00B849C2">
      <w:pPr>
        <w:spacing w:after="0" w:line="240" w:lineRule="auto"/>
      </w:pPr>
      <w:r>
        <w:separator/>
      </w:r>
    </w:p>
  </w:endnote>
  <w:endnote w:type="continuationSeparator" w:id="0">
    <w:p w14:paraId="0F65B5DA" w14:textId="77777777" w:rsidR="002821D5" w:rsidRDefault="002821D5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BahamasB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706373"/>
      <w:docPartObj>
        <w:docPartGallery w:val="Page Numbers (Bottom of Page)"/>
        <w:docPartUnique/>
      </w:docPartObj>
    </w:sdtPr>
    <w:sdtEndPr/>
    <w:sdtContent>
      <w:p w14:paraId="64F2BEC2" w14:textId="77777777" w:rsidR="002405A3" w:rsidRPr="006819E0" w:rsidRDefault="002405A3" w:rsidP="006819E0">
        <w:pPr>
          <w:pStyle w:val="Footer"/>
        </w:pPr>
        <w:r>
          <w:rPr>
            <w:lang w:val="en-US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39156235" wp14:editId="046563D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4E9C94" w14:textId="72CC9812" w:rsidR="002405A3" w:rsidRPr="00E10A66" w:rsidRDefault="002405A3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406CF0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406CF0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5DD9A19F" w14:textId="77777777" w:rsidR="002405A3" w:rsidRPr="00E10A66" w:rsidRDefault="002405A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156235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74E9C94" w14:textId="72CC9812" w:rsidR="002405A3" w:rsidRPr="00E10A66" w:rsidRDefault="002405A3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406CF0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406CF0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5DD9A19F" w14:textId="77777777" w:rsidR="002405A3" w:rsidRPr="00E10A66" w:rsidRDefault="002405A3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6FD5A" w14:textId="77777777" w:rsidR="002821D5" w:rsidRDefault="002821D5" w:rsidP="00B849C2">
      <w:pPr>
        <w:spacing w:after="0" w:line="240" w:lineRule="auto"/>
      </w:pPr>
      <w:r>
        <w:separator/>
      </w:r>
    </w:p>
  </w:footnote>
  <w:footnote w:type="continuationSeparator" w:id="0">
    <w:p w14:paraId="19C2087D" w14:textId="77777777" w:rsidR="002821D5" w:rsidRDefault="002821D5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0170E" w14:textId="77777777" w:rsidR="002405A3" w:rsidRDefault="002821D5">
    <w:pPr>
      <w:pStyle w:val="Header"/>
    </w:pPr>
    <w:r>
      <w:rPr>
        <w:lang w:eastAsia="vi-VN"/>
      </w:rPr>
      <w:pict w14:anchorId="44FBF4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2405A3" w:rsidRPr="00253172" w14:paraId="313AC981" w14:textId="77777777" w:rsidTr="00B849C2">
      <w:trPr>
        <w:trHeight w:val="1125"/>
      </w:trPr>
      <w:tc>
        <w:tcPr>
          <w:tcW w:w="2383" w:type="dxa"/>
          <w:vAlign w:val="center"/>
        </w:tcPr>
        <w:p w14:paraId="2A2138F6" w14:textId="77777777" w:rsidR="002405A3" w:rsidRPr="00253172" w:rsidRDefault="002405A3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color w:val="A6A6A6" w:themeColor="background1" w:themeShade="A6"/>
              <w:sz w:val="40"/>
              <w:szCs w:val="40"/>
            </w:rPr>
          </w:pPr>
        </w:p>
      </w:tc>
      <w:tc>
        <w:tcPr>
          <w:tcW w:w="8314" w:type="dxa"/>
          <w:hideMark/>
        </w:tcPr>
        <w:p w14:paraId="5792F20F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</w:pPr>
          <w:r w:rsidRPr="00253172"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  <w:t>TS MEDIA ADVERTISING COMPANY LIMITED</w:t>
          </w:r>
        </w:p>
        <w:p w14:paraId="3B5D083C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b/>
              <w:color w:val="A6A6A6" w:themeColor="background1" w:themeShade="A6"/>
              <w:sz w:val="24"/>
              <w:szCs w:val="24"/>
            </w:rPr>
          </w:pPr>
          <w:r w:rsidRPr="00253172">
            <w:rPr>
              <w:rFonts w:asciiTheme="majorHAnsi" w:hAnsiTheme="majorHAnsi" w:cs="Cambria-Bold"/>
              <w:b/>
              <w:bCs/>
              <w:color w:val="A6A6A6" w:themeColor="background1" w:themeShade="A6"/>
              <w:sz w:val="24"/>
              <w:szCs w:val="24"/>
            </w:rPr>
            <w:t>Floor 10 General Department Of Politics Building</w:t>
          </w:r>
        </w:p>
        <w:p w14:paraId="7B11B704" w14:textId="77777777" w:rsidR="002405A3" w:rsidRPr="00253172" w:rsidRDefault="002405A3" w:rsidP="00B849C2">
          <w:pPr>
            <w:pStyle w:val="Header"/>
            <w:jc w:val="right"/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</w:pPr>
          <w:r w:rsidRPr="00253172"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>161 – 163 Tran Quoc Thao St, District 3, HCMC</w:t>
          </w:r>
        </w:p>
        <w:p w14:paraId="71A710C2" w14:textId="7C740595" w:rsidR="002405A3" w:rsidRPr="00253172" w:rsidRDefault="00532E26" w:rsidP="00B849C2">
          <w:pPr>
            <w:pStyle w:val="Header"/>
            <w:jc w:val="right"/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</w:pPr>
          <w:r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>Tel: (08)</w:t>
          </w:r>
          <w:r w:rsidR="00406CF0"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  <w:lang w:val="en-US"/>
            </w:rPr>
            <w:t xml:space="preserve"> 62905667</w:t>
          </w:r>
          <w:r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 xml:space="preserve"> </w:t>
          </w:r>
          <w:r w:rsidR="002405A3" w:rsidRPr="00253172">
            <w:rPr>
              <w:rFonts w:asciiTheme="majorHAnsi" w:hAnsiTheme="majorHAnsi" w:cstheme="majorHAnsi"/>
              <w:color w:val="A6A6A6" w:themeColor="background1" w:themeShade="A6"/>
              <w:sz w:val="20"/>
              <w:szCs w:val="20"/>
            </w:rPr>
            <w:t>.</w:t>
          </w:r>
        </w:p>
      </w:tc>
    </w:tr>
  </w:tbl>
  <w:p w14:paraId="37512A69" w14:textId="77777777" w:rsidR="002405A3" w:rsidRPr="00253172" w:rsidRDefault="002821D5">
    <w:pPr>
      <w:pStyle w:val="Header"/>
      <w:rPr>
        <w:sz w:val="10"/>
        <w:szCs w:val="10"/>
      </w:rPr>
    </w:pPr>
    <w:r>
      <w:rPr>
        <w:lang w:eastAsia="vi-VN"/>
      </w:rPr>
      <w:pict w14:anchorId="10E08D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2405A3" w:rsidRPr="00253172">
      <w:rPr>
        <w:lang w:val="en-US"/>
      </w:rPr>
      <w:drawing>
        <wp:anchor distT="0" distB="0" distL="114300" distR="114300" simplePos="0" relativeHeight="251659264" behindDoc="1" locked="0" layoutInCell="1" allowOverlap="1" wp14:anchorId="119B72EA" wp14:editId="13943DD9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19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49EE5" w14:textId="77777777" w:rsidR="002405A3" w:rsidRDefault="002821D5">
    <w:pPr>
      <w:pStyle w:val="Header"/>
    </w:pPr>
    <w:r>
      <w:rPr>
        <w:lang w:eastAsia="vi-VN"/>
      </w:rPr>
      <w:pict w14:anchorId="40B33D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286"/>
      </v:shape>
    </w:pict>
  </w:numPicBullet>
  <w:abstractNum w:abstractNumId="0" w15:restartNumberingAfterBreak="0">
    <w:nsid w:val="14634C55"/>
    <w:multiLevelType w:val="hybridMultilevel"/>
    <w:tmpl w:val="EB46A030"/>
    <w:lvl w:ilvl="0" w:tplc="E1CA8E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F4768D"/>
    <w:multiLevelType w:val="hybridMultilevel"/>
    <w:tmpl w:val="7E0AC1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8D9"/>
    <w:multiLevelType w:val="hybridMultilevel"/>
    <w:tmpl w:val="A4943AE6"/>
    <w:lvl w:ilvl="0" w:tplc="74542D2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D1E80"/>
    <w:multiLevelType w:val="hybridMultilevel"/>
    <w:tmpl w:val="6E2C2D94"/>
    <w:lvl w:ilvl="0" w:tplc="414C7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B69F4"/>
    <w:multiLevelType w:val="hybridMultilevel"/>
    <w:tmpl w:val="E5C6686E"/>
    <w:lvl w:ilvl="0" w:tplc="E1CA8E3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B3FCC"/>
    <w:multiLevelType w:val="hybridMultilevel"/>
    <w:tmpl w:val="42705480"/>
    <w:lvl w:ilvl="0" w:tplc="7ACC79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C00827"/>
    <w:multiLevelType w:val="hybridMultilevel"/>
    <w:tmpl w:val="CBA87F0C"/>
    <w:lvl w:ilvl="0" w:tplc="1A78F6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2F69"/>
    <w:multiLevelType w:val="hybridMultilevel"/>
    <w:tmpl w:val="49A0D706"/>
    <w:lvl w:ilvl="0" w:tplc="FAD444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D01C6A"/>
    <w:multiLevelType w:val="hybridMultilevel"/>
    <w:tmpl w:val="A1A8581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F5FE6"/>
    <w:multiLevelType w:val="hybridMultilevel"/>
    <w:tmpl w:val="AAECBD0E"/>
    <w:lvl w:ilvl="0" w:tplc="74542D2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F71178"/>
    <w:multiLevelType w:val="hybridMultilevel"/>
    <w:tmpl w:val="FEA0D5FA"/>
    <w:lvl w:ilvl="0" w:tplc="45AC42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1C54D3"/>
    <w:multiLevelType w:val="hybridMultilevel"/>
    <w:tmpl w:val="432E9F2A"/>
    <w:lvl w:ilvl="0" w:tplc="8DB00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384ACF"/>
    <w:multiLevelType w:val="hybridMultilevel"/>
    <w:tmpl w:val="17C07C44"/>
    <w:lvl w:ilvl="0" w:tplc="27A06E6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9370D9"/>
    <w:multiLevelType w:val="hybridMultilevel"/>
    <w:tmpl w:val="D9F63CF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F62D7"/>
    <w:multiLevelType w:val="hybridMultilevel"/>
    <w:tmpl w:val="EFFE9CEE"/>
    <w:lvl w:ilvl="0" w:tplc="63FE85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2C558D"/>
    <w:multiLevelType w:val="hybridMultilevel"/>
    <w:tmpl w:val="3D6E2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B108D"/>
    <w:multiLevelType w:val="hybridMultilevel"/>
    <w:tmpl w:val="15047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9"/>
  </w:num>
  <w:num w:numId="5">
    <w:abstractNumId w:val="2"/>
  </w:num>
  <w:num w:numId="6">
    <w:abstractNumId w:val="14"/>
  </w:num>
  <w:num w:numId="7">
    <w:abstractNumId w:val="1"/>
  </w:num>
  <w:num w:numId="8">
    <w:abstractNumId w:val="15"/>
  </w:num>
  <w:num w:numId="9">
    <w:abstractNumId w:val="5"/>
  </w:num>
  <w:num w:numId="10">
    <w:abstractNumId w:val="0"/>
  </w:num>
  <w:num w:numId="11">
    <w:abstractNumId w:val="13"/>
  </w:num>
  <w:num w:numId="12">
    <w:abstractNumId w:val="6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75"/>
    <w:rsid w:val="000155BB"/>
    <w:rsid w:val="00081906"/>
    <w:rsid w:val="000C2A11"/>
    <w:rsid w:val="000C6510"/>
    <w:rsid w:val="000D6F29"/>
    <w:rsid w:val="000E5666"/>
    <w:rsid w:val="0010344F"/>
    <w:rsid w:val="0010411E"/>
    <w:rsid w:val="00123247"/>
    <w:rsid w:val="00133653"/>
    <w:rsid w:val="00155BF0"/>
    <w:rsid w:val="00190FA4"/>
    <w:rsid w:val="001953C0"/>
    <w:rsid w:val="001A52FB"/>
    <w:rsid w:val="001B75AB"/>
    <w:rsid w:val="001C0220"/>
    <w:rsid w:val="002049DC"/>
    <w:rsid w:val="00227D92"/>
    <w:rsid w:val="002354F6"/>
    <w:rsid w:val="002405A3"/>
    <w:rsid w:val="00253172"/>
    <w:rsid w:val="002668A6"/>
    <w:rsid w:val="00275200"/>
    <w:rsid w:val="002821D5"/>
    <w:rsid w:val="00295FC0"/>
    <w:rsid w:val="002A42E3"/>
    <w:rsid w:val="002A7390"/>
    <w:rsid w:val="002B3363"/>
    <w:rsid w:val="002F713F"/>
    <w:rsid w:val="003A62D0"/>
    <w:rsid w:val="003D771D"/>
    <w:rsid w:val="003F7F09"/>
    <w:rsid w:val="00406CF0"/>
    <w:rsid w:val="004072A0"/>
    <w:rsid w:val="004417FA"/>
    <w:rsid w:val="004762F5"/>
    <w:rsid w:val="00483D8F"/>
    <w:rsid w:val="00494EC9"/>
    <w:rsid w:val="00494ECC"/>
    <w:rsid w:val="00502346"/>
    <w:rsid w:val="00516439"/>
    <w:rsid w:val="005227AC"/>
    <w:rsid w:val="00532E26"/>
    <w:rsid w:val="005706A6"/>
    <w:rsid w:val="00573BFA"/>
    <w:rsid w:val="00593BF1"/>
    <w:rsid w:val="00594527"/>
    <w:rsid w:val="005B21AB"/>
    <w:rsid w:val="005C04A1"/>
    <w:rsid w:val="005F7865"/>
    <w:rsid w:val="006165AF"/>
    <w:rsid w:val="0064139D"/>
    <w:rsid w:val="00665B8C"/>
    <w:rsid w:val="006811F5"/>
    <w:rsid w:val="006819E0"/>
    <w:rsid w:val="00681A1B"/>
    <w:rsid w:val="0068552F"/>
    <w:rsid w:val="006A5A2E"/>
    <w:rsid w:val="006A5F7A"/>
    <w:rsid w:val="006C5DEE"/>
    <w:rsid w:val="006E63EF"/>
    <w:rsid w:val="0075698E"/>
    <w:rsid w:val="00760C75"/>
    <w:rsid w:val="00786D1D"/>
    <w:rsid w:val="007C62ED"/>
    <w:rsid w:val="00804178"/>
    <w:rsid w:val="00815CA9"/>
    <w:rsid w:val="00823017"/>
    <w:rsid w:val="008740FF"/>
    <w:rsid w:val="008806B5"/>
    <w:rsid w:val="008A1335"/>
    <w:rsid w:val="009013CA"/>
    <w:rsid w:val="0090387A"/>
    <w:rsid w:val="0094078F"/>
    <w:rsid w:val="009949FA"/>
    <w:rsid w:val="009A42CE"/>
    <w:rsid w:val="009B4C43"/>
    <w:rsid w:val="009F68BD"/>
    <w:rsid w:val="00A174AD"/>
    <w:rsid w:val="00A24610"/>
    <w:rsid w:val="00A7210E"/>
    <w:rsid w:val="00A91C77"/>
    <w:rsid w:val="00AD4CAF"/>
    <w:rsid w:val="00AF5DF2"/>
    <w:rsid w:val="00B073D1"/>
    <w:rsid w:val="00B22C8F"/>
    <w:rsid w:val="00B57EBE"/>
    <w:rsid w:val="00B849C2"/>
    <w:rsid w:val="00B91E94"/>
    <w:rsid w:val="00BB4239"/>
    <w:rsid w:val="00BD3AD2"/>
    <w:rsid w:val="00C302FE"/>
    <w:rsid w:val="00C42F4E"/>
    <w:rsid w:val="00C56BD3"/>
    <w:rsid w:val="00C83DC8"/>
    <w:rsid w:val="00CD0797"/>
    <w:rsid w:val="00CD3CE3"/>
    <w:rsid w:val="00CD7F42"/>
    <w:rsid w:val="00D22B73"/>
    <w:rsid w:val="00D271D9"/>
    <w:rsid w:val="00D319B3"/>
    <w:rsid w:val="00D35783"/>
    <w:rsid w:val="00D376F5"/>
    <w:rsid w:val="00D41130"/>
    <w:rsid w:val="00D413F9"/>
    <w:rsid w:val="00D736C4"/>
    <w:rsid w:val="00DC4085"/>
    <w:rsid w:val="00DD16E6"/>
    <w:rsid w:val="00DD43C3"/>
    <w:rsid w:val="00DE319A"/>
    <w:rsid w:val="00DF21F2"/>
    <w:rsid w:val="00DF5C61"/>
    <w:rsid w:val="00E03E34"/>
    <w:rsid w:val="00E10A66"/>
    <w:rsid w:val="00E1359A"/>
    <w:rsid w:val="00E270C5"/>
    <w:rsid w:val="00E63F8A"/>
    <w:rsid w:val="00E74855"/>
    <w:rsid w:val="00E75182"/>
    <w:rsid w:val="00E81030"/>
    <w:rsid w:val="00E9790B"/>
    <w:rsid w:val="00EF26A8"/>
    <w:rsid w:val="00EF4662"/>
    <w:rsid w:val="00F409A4"/>
    <w:rsid w:val="00F47385"/>
    <w:rsid w:val="00F765CD"/>
    <w:rsid w:val="00F86F72"/>
    <w:rsid w:val="00F9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8697025"/>
  <w15:docId w15:val="{F12E02A3-1133-452E-9F76-690019FE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11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760C75"/>
    <w:pPr>
      <w:spacing w:after="0" w:line="240" w:lineRule="auto"/>
    </w:pPr>
    <w:rPr>
      <w:rFonts w:ascii="Arial" w:hAnsi="Arial" w:cs="Arial"/>
      <w:noProof w:val="0"/>
    </w:rPr>
  </w:style>
  <w:style w:type="character" w:styleId="Hyperlink">
    <w:name w:val="Hyperlink"/>
    <w:basedOn w:val="DefaultParagraphFont"/>
    <w:uiPriority w:val="99"/>
    <w:unhideWhenUsed/>
    <w:rsid w:val="00190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%20MY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911F-074A-4F51-8BEE-7F720E37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 tài liệu TS Media.dotx</Template>
  <TotalTime>58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Tu</dc:creator>
  <cp:lastModifiedBy>Lưu Nhật Phương Trinh</cp:lastModifiedBy>
  <cp:revision>54</cp:revision>
  <cp:lastPrinted>2015-05-08T02:01:00Z</cp:lastPrinted>
  <dcterms:created xsi:type="dcterms:W3CDTF">2014-11-26T10:38:00Z</dcterms:created>
  <dcterms:modified xsi:type="dcterms:W3CDTF">2017-04-19T07:46:00Z</dcterms:modified>
</cp:coreProperties>
</file>