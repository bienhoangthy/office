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2BE9F" w14:textId="77777777" w:rsidR="00AC5446" w:rsidRPr="00AC5446" w:rsidRDefault="00AC5446" w:rsidP="00AC544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C5446">
        <w:rPr>
          <w:rFonts w:ascii="Times New Roman" w:hAnsi="Times New Roman" w:cs="Times New Roman"/>
          <w:b/>
          <w:sz w:val="26"/>
          <w:szCs w:val="26"/>
          <w:lang w:val="en-US"/>
        </w:rPr>
        <w:t>CỘNG HÒA XÃ HỘI CHỦ NGHĨA VIỆT NAM</w:t>
      </w:r>
    </w:p>
    <w:p w14:paraId="1C77B780" w14:textId="77777777" w:rsidR="00AC5446" w:rsidRPr="00AC5446" w:rsidRDefault="00AC5446" w:rsidP="00AC544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C5446">
        <w:rPr>
          <w:rFonts w:ascii="Times New Roman" w:hAnsi="Times New Roman" w:cs="Times New Roman"/>
          <w:b/>
          <w:sz w:val="26"/>
          <w:szCs w:val="26"/>
          <w:lang w:val="en-US"/>
        </w:rPr>
        <w:t>Độc lập – Tự do – Hạnh phúc</w:t>
      </w:r>
    </w:p>
    <w:p w14:paraId="37C765E5" w14:textId="77777777" w:rsidR="00AC5446" w:rsidRPr="00AC5446" w:rsidRDefault="00AC5446" w:rsidP="00AC5446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AC5446">
        <w:rPr>
          <w:rFonts w:ascii="Times New Roman" w:hAnsi="Times New Roman" w:cs="Times New Roman"/>
          <w:sz w:val="26"/>
          <w:szCs w:val="26"/>
          <w:lang w:val="en-US"/>
        </w:rPr>
        <w:t>----------------- o0o -----------------</w:t>
      </w:r>
    </w:p>
    <w:p w14:paraId="779CC519" w14:textId="77777777" w:rsidR="00AC5446" w:rsidRPr="00AC5446" w:rsidRDefault="00AC5446" w:rsidP="00AC5446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54425827" w14:textId="77777777" w:rsidR="00AC5446" w:rsidRPr="00AC5446" w:rsidRDefault="00AC5446" w:rsidP="00AC544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C5446">
        <w:rPr>
          <w:rFonts w:ascii="Times New Roman" w:hAnsi="Times New Roman" w:cs="Times New Roman"/>
          <w:b/>
          <w:sz w:val="26"/>
          <w:szCs w:val="26"/>
        </w:rPr>
        <w:t>GIẤY ỦY QUYỀN</w:t>
      </w:r>
    </w:p>
    <w:p w14:paraId="103CA49E" w14:textId="77777777" w:rsidR="00AC5446" w:rsidRPr="00AC5446" w:rsidRDefault="00AC5446" w:rsidP="00AC5446">
      <w:pPr>
        <w:spacing w:after="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AC5446">
        <w:rPr>
          <w:rFonts w:ascii="Times New Roman" w:hAnsi="Times New Roman" w:cs="Times New Roman"/>
          <w:i/>
          <w:sz w:val="26"/>
          <w:szCs w:val="26"/>
        </w:rPr>
        <w:t>(</w:t>
      </w:r>
      <w:r w:rsidR="00CA1198">
        <w:rPr>
          <w:rFonts w:ascii="Times New Roman" w:hAnsi="Times New Roman" w:cs="Times New Roman"/>
          <w:i/>
          <w:sz w:val="26"/>
          <w:szCs w:val="26"/>
          <w:lang w:val="en-US"/>
        </w:rPr>
        <w:t xml:space="preserve">Số :            </w:t>
      </w:r>
      <w:r w:rsidRPr="00AC5446">
        <w:rPr>
          <w:rFonts w:ascii="Times New Roman" w:hAnsi="Times New Roman" w:cs="Times New Roman"/>
          <w:i/>
          <w:sz w:val="26"/>
          <w:szCs w:val="26"/>
        </w:rPr>
        <w:t>)</w:t>
      </w:r>
    </w:p>
    <w:p w14:paraId="0183E9B7" w14:textId="77777777" w:rsidR="00AC5446" w:rsidRPr="00AC5446" w:rsidRDefault="00AC5446" w:rsidP="00AC5446">
      <w:pPr>
        <w:pStyle w:val="ListParagraph"/>
        <w:numPr>
          <w:ilvl w:val="0"/>
          <w:numId w:val="22"/>
        </w:numPr>
        <w:spacing w:before="240" w:after="0" w:line="276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AC5446">
        <w:rPr>
          <w:rFonts w:ascii="Times New Roman" w:hAnsi="Times New Roman" w:cs="Times New Roman"/>
          <w:i/>
          <w:sz w:val="26"/>
          <w:szCs w:val="26"/>
        </w:rPr>
        <w:t>Căn cứ Bộ luật Dân sự nước Cộng hòa xã hội chủ nghĩa Việt Nam.</w:t>
      </w:r>
    </w:p>
    <w:p w14:paraId="3CA9BA51" w14:textId="77777777" w:rsidR="00AC5446" w:rsidRPr="00AC5446" w:rsidRDefault="00AC5446" w:rsidP="00AC5446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5446">
        <w:rPr>
          <w:rFonts w:ascii="Times New Roman" w:hAnsi="Times New Roman" w:cs="Times New Roman"/>
          <w:i/>
          <w:sz w:val="26"/>
          <w:szCs w:val="26"/>
        </w:rPr>
        <w:t>Căn cứ vào các văn bản hiến pháp hiện hành.</w:t>
      </w:r>
    </w:p>
    <w:p w14:paraId="565D8F0A" w14:textId="77777777" w:rsidR="00AC5446" w:rsidRPr="00AC5446" w:rsidRDefault="00AC5446" w:rsidP="00AC5446">
      <w:pPr>
        <w:tabs>
          <w:tab w:val="left" w:leader="dot" w:pos="1134"/>
        </w:tabs>
        <w:spacing w:before="240" w:after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AC5446">
        <w:rPr>
          <w:rFonts w:ascii="Times New Roman" w:hAnsi="Times New Roman" w:cs="Times New Roman"/>
          <w:i/>
          <w:sz w:val="26"/>
          <w:szCs w:val="26"/>
        </w:rPr>
        <w:tab/>
        <w:t>, ngày ...... tháng ...... năm 20....... ; chúng tôi gồm có:</w:t>
      </w:r>
    </w:p>
    <w:p w14:paraId="5E45613A" w14:textId="77777777" w:rsidR="00AC5446" w:rsidRDefault="00AC5446" w:rsidP="00AC5446">
      <w:pPr>
        <w:tabs>
          <w:tab w:val="left" w:leader="dot" w:pos="1134"/>
          <w:tab w:val="left" w:leader="dot" w:pos="9639"/>
        </w:tabs>
        <w:spacing w:before="24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C5446">
        <w:rPr>
          <w:rFonts w:ascii="Times New Roman" w:hAnsi="Times New Roman" w:cs="Times New Roman"/>
          <w:b/>
          <w:sz w:val="26"/>
          <w:szCs w:val="26"/>
        </w:rPr>
        <w:t xml:space="preserve">I. BÊN ỦY QUYỀN: </w:t>
      </w:r>
    </w:p>
    <w:p w14:paraId="26AFCBCF" w14:textId="77777777" w:rsidR="00C536DD" w:rsidRPr="00C536DD" w:rsidRDefault="00C536DD" w:rsidP="00AC5446">
      <w:pPr>
        <w:tabs>
          <w:tab w:val="left" w:leader="dot" w:pos="1134"/>
          <w:tab w:val="left" w:leader="dot" w:pos="9639"/>
        </w:tabs>
        <w:spacing w:before="240" w:after="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Tên Doanh nghiệp:</w:t>
      </w:r>
    </w:p>
    <w:p w14:paraId="412A8097" w14:textId="77777777" w:rsidR="00AC5446" w:rsidRPr="00AC5446" w:rsidRDefault="00C536DD" w:rsidP="00AC5446">
      <w:pPr>
        <w:tabs>
          <w:tab w:val="left" w:leader="dot" w:pos="9639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đại diện</w:t>
      </w:r>
      <w:r w:rsidR="00AC5446" w:rsidRPr="00AC5446">
        <w:rPr>
          <w:rFonts w:ascii="Times New Roman" w:hAnsi="Times New Roman" w:cs="Times New Roman"/>
          <w:sz w:val="26"/>
          <w:szCs w:val="26"/>
        </w:rPr>
        <w:t xml:space="preserve">: </w:t>
      </w:r>
      <w:r w:rsidR="00AC5446" w:rsidRPr="00AC5446">
        <w:rPr>
          <w:rFonts w:ascii="Times New Roman" w:hAnsi="Times New Roman" w:cs="Times New Roman"/>
          <w:sz w:val="26"/>
          <w:szCs w:val="26"/>
        </w:rPr>
        <w:tab/>
      </w:r>
    </w:p>
    <w:p w14:paraId="16940A22" w14:textId="77777777" w:rsidR="00AC5446" w:rsidRPr="00AC5446" w:rsidRDefault="00AC5446" w:rsidP="00AC5446">
      <w:pPr>
        <w:tabs>
          <w:tab w:val="left" w:leader="dot" w:pos="9639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AC5446">
        <w:rPr>
          <w:rFonts w:ascii="Times New Roman" w:hAnsi="Times New Roman" w:cs="Times New Roman"/>
          <w:sz w:val="26"/>
          <w:szCs w:val="26"/>
        </w:rPr>
        <w:t xml:space="preserve">Địa chỉ: </w:t>
      </w:r>
      <w:r w:rsidRPr="00AC5446">
        <w:rPr>
          <w:rFonts w:ascii="Times New Roman" w:hAnsi="Times New Roman" w:cs="Times New Roman"/>
          <w:sz w:val="26"/>
          <w:szCs w:val="26"/>
        </w:rPr>
        <w:tab/>
      </w:r>
    </w:p>
    <w:p w14:paraId="485575B2" w14:textId="77777777" w:rsidR="00AC5446" w:rsidRPr="00AC5446" w:rsidRDefault="00C536DD" w:rsidP="00AC5446">
      <w:pPr>
        <w:tabs>
          <w:tab w:val="left" w:leader="dot" w:pos="1134"/>
          <w:tab w:val="left" w:leader="dot" w:pos="3686"/>
          <w:tab w:val="left" w:leader="dot" w:pos="6804"/>
          <w:tab w:val="left" w:leader="dot" w:pos="9639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Mã số thuế</w:t>
      </w:r>
      <w:r w:rsidR="00AC5446" w:rsidRPr="00AC5446">
        <w:rPr>
          <w:rFonts w:ascii="Times New Roman" w:hAnsi="Times New Roman" w:cs="Times New Roman"/>
          <w:sz w:val="26"/>
          <w:szCs w:val="26"/>
        </w:rPr>
        <w:t xml:space="preserve">: </w:t>
      </w:r>
      <w:r w:rsidR="00AC5446" w:rsidRPr="00AC5446">
        <w:rPr>
          <w:rFonts w:ascii="Times New Roman" w:hAnsi="Times New Roman" w:cs="Times New Roman"/>
          <w:sz w:val="26"/>
          <w:szCs w:val="26"/>
        </w:rPr>
        <w:tab/>
        <w:t xml:space="preserve"> cấp ngày: </w:t>
      </w:r>
      <w:r w:rsidR="00AC5446" w:rsidRPr="00AC5446">
        <w:rPr>
          <w:rFonts w:ascii="Times New Roman" w:hAnsi="Times New Roman" w:cs="Times New Roman"/>
          <w:sz w:val="26"/>
          <w:szCs w:val="26"/>
        </w:rPr>
        <w:tab/>
        <w:t xml:space="preserve"> nơi cấp: </w:t>
      </w:r>
      <w:r w:rsidR="00AC5446" w:rsidRPr="00AC5446">
        <w:rPr>
          <w:rFonts w:ascii="Times New Roman" w:hAnsi="Times New Roman" w:cs="Times New Roman"/>
          <w:sz w:val="26"/>
          <w:szCs w:val="26"/>
        </w:rPr>
        <w:tab/>
      </w:r>
    </w:p>
    <w:p w14:paraId="1191021D" w14:textId="77777777" w:rsidR="00AC5446" w:rsidRDefault="00AC5446" w:rsidP="00AC5446">
      <w:pPr>
        <w:tabs>
          <w:tab w:val="left" w:leader="dot" w:pos="1134"/>
          <w:tab w:val="left" w:leader="dot" w:pos="9639"/>
        </w:tabs>
        <w:spacing w:before="24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C5446">
        <w:rPr>
          <w:rFonts w:ascii="Times New Roman" w:hAnsi="Times New Roman" w:cs="Times New Roman"/>
          <w:b/>
          <w:sz w:val="26"/>
          <w:szCs w:val="26"/>
        </w:rPr>
        <w:t xml:space="preserve">II. BÊN ĐƯỢC ỦY QUYỀN: </w:t>
      </w:r>
    </w:p>
    <w:p w14:paraId="030ABADA" w14:textId="77777777" w:rsidR="00CA1198" w:rsidRPr="00CA1198" w:rsidRDefault="00CA1198" w:rsidP="00AC5446">
      <w:pPr>
        <w:tabs>
          <w:tab w:val="left" w:leader="dot" w:pos="1134"/>
          <w:tab w:val="left" w:leader="dot" w:pos="9639"/>
        </w:tabs>
        <w:spacing w:before="240" w:after="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Tên doanh nghiệp:</w:t>
      </w:r>
    </w:p>
    <w:p w14:paraId="4DAEE608" w14:textId="77777777" w:rsidR="00AC5446" w:rsidRPr="00AC5446" w:rsidRDefault="00CA1198" w:rsidP="00AC5446">
      <w:pPr>
        <w:tabs>
          <w:tab w:val="left" w:leader="dot" w:pos="9639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Người đại diện </w:t>
      </w:r>
      <w:r w:rsidR="00AC5446" w:rsidRPr="00AC5446">
        <w:rPr>
          <w:rFonts w:ascii="Times New Roman" w:hAnsi="Times New Roman" w:cs="Times New Roman"/>
          <w:sz w:val="26"/>
          <w:szCs w:val="26"/>
        </w:rPr>
        <w:t xml:space="preserve">: </w:t>
      </w:r>
      <w:r w:rsidR="00AC5446" w:rsidRPr="00AC5446">
        <w:rPr>
          <w:rFonts w:ascii="Times New Roman" w:hAnsi="Times New Roman" w:cs="Times New Roman"/>
          <w:sz w:val="26"/>
          <w:szCs w:val="26"/>
        </w:rPr>
        <w:tab/>
      </w:r>
    </w:p>
    <w:p w14:paraId="49BB9A86" w14:textId="77777777" w:rsidR="00AC5446" w:rsidRPr="00AC5446" w:rsidRDefault="00AC5446" w:rsidP="00AC5446">
      <w:pPr>
        <w:tabs>
          <w:tab w:val="left" w:leader="dot" w:pos="9639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AC5446">
        <w:rPr>
          <w:rFonts w:ascii="Times New Roman" w:hAnsi="Times New Roman" w:cs="Times New Roman"/>
          <w:sz w:val="26"/>
          <w:szCs w:val="26"/>
        </w:rPr>
        <w:t xml:space="preserve">Địa chỉ: </w:t>
      </w:r>
      <w:r w:rsidRPr="00AC5446">
        <w:rPr>
          <w:rFonts w:ascii="Times New Roman" w:hAnsi="Times New Roman" w:cs="Times New Roman"/>
          <w:sz w:val="26"/>
          <w:szCs w:val="26"/>
        </w:rPr>
        <w:tab/>
      </w:r>
      <w:r w:rsidRPr="00AC5446">
        <w:rPr>
          <w:rFonts w:ascii="Times New Roman" w:hAnsi="Times New Roman" w:cs="Times New Roman"/>
          <w:sz w:val="26"/>
          <w:szCs w:val="26"/>
        </w:rPr>
        <w:tab/>
      </w:r>
    </w:p>
    <w:p w14:paraId="3D23DA73" w14:textId="77777777" w:rsidR="00AC5446" w:rsidRPr="00AC5446" w:rsidRDefault="00CA1198" w:rsidP="00AC5446">
      <w:pPr>
        <w:tabs>
          <w:tab w:val="left" w:leader="dot" w:pos="1134"/>
          <w:tab w:val="left" w:leader="dot" w:pos="3686"/>
          <w:tab w:val="left" w:leader="dot" w:pos="6804"/>
          <w:tab w:val="left" w:leader="dot" w:pos="9639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Mã số thuế</w:t>
      </w:r>
      <w:r w:rsidR="00AC5446" w:rsidRPr="00AC5446">
        <w:rPr>
          <w:rFonts w:ascii="Times New Roman" w:hAnsi="Times New Roman" w:cs="Times New Roman"/>
          <w:sz w:val="26"/>
          <w:szCs w:val="26"/>
        </w:rPr>
        <w:t xml:space="preserve">: </w:t>
      </w:r>
      <w:r w:rsidR="00AC5446" w:rsidRPr="00AC5446">
        <w:rPr>
          <w:rFonts w:ascii="Times New Roman" w:hAnsi="Times New Roman" w:cs="Times New Roman"/>
          <w:sz w:val="26"/>
          <w:szCs w:val="26"/>
        </w:rPr>
        <w:tab/>
        <w:t xml:space="preserve"> cấp ngày: </w:t>
      </w:r>
      <w:r w:rsidR="00AC5446" w:rsidRPr="00AC5446">
        <w:rPr>
          <w:rFonts w:ascii="Times New Roman" w:hAnsi="Times New Roman" w:cs="Times New Roman"/>
          <w:sz w:val="26"/>
          <w:szCs w:val="26"/>
        </w:rPr>
        <w:tab/>
        <w:t xml:space="preserve"> nơi cấp: </w:t>
      </w:r>
      <w:r w:rsidR="00AC5446" w:rsidRPr="00AC5446">
        <w:rPr>
          <w:rFonts w:ascii="Times New Roman" w:hAnsi="Times New Roman" w:cs="Times New Roman"/>
          <w:sz w:val="26"/>
          <w:szCs w:val="26"/>
        </w:rPr>
        <w:tab/>
      </w:r>
    </w:p>
    <w:p w14:paraId="23804A77" w14:textId="77777777" w:rsidR="00AC5446" w:rsidRPr="00AC5446" w:rsidRDefault="00AC5446" w:rsidP="00AC5446">
      <w:pPr>
        <w:tabs>
          <w:tab w:val="left" w:leader="dot" w:pos="9639"/>
        </w:tabs>
        <w:spacing w:before="24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C5446">
        <w:rPr>
          <w:rFonts w:ascii="Times New Roman" w:hAnsi="Times New Roman" w:cs="Times New Roman"/>
          <w:b/>
          <w:sz w:val="26"/>
          <w:szCs w:val="26"/>
        </w:rPr>
        <w:t>III. NỘI DUNG ỦY QUYỀN:</w:t>
      </w:r>
    </w:p>
    <w:p w14:paraId="0BB58529" w14:textId="77777777" w:rsidR="00AC5446" w:rsidRPr="00AC5446" w:rsidRDefault="00AC5446" w:rsidP="00AC5446">
      <w:pPr>
        <w:tabs>
          <w:tab w:val="left" w:leader="dot" w:pos="9639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AC5446">
        <w:rPr>
          <w:rFonts w:ascii="Times New Roman" w:hAnsi="Times New Roman" w:cs="Times New Roman"/>
          <w:sz w:val="26"/>
          <w:szCs w:val="26"/>
        </w:rPr>
        <w:tab/>
      </w:r>
    </w:p>
    <w:p w14:paraId="4DC225C6" w14:textId="77777777" w:rsidR="00AC5446" w:rsidRPr="00AC5446" w:rsidRDefault="00AC5446" w:rsidP="00AC5446">
      <w:pPr>
        <w:tabs>
          <w:tab w:val="left" w:leader="dot" w:pos="9639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AC5446">
        <w:rPr>
          <w:rFonts w:ascii="Times New Roman" w:hAnsi="Times New Roman" w:cs="Times New Roman"/>
          <w:sz w:val="26"/>
          <w:szCs w:val="26"/>
        </w:rPr>
        <w:tab/>
      </w:r>
    </w:p>
    <w:p w14:paraId="2C2FF965" w14:textId="77777777" w:rsidR="00AC5446" w:rsidRPr="00AC5446" w:rsidRDefault="00AC5446" w:rsidP="00013647">
      <w:pPr>
        <w:tabs>
          <w:tab w:val="left" w:pos="8820"/>
        </w:tabs>
        <w:spacing w:before="240"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C5446">
        <w:rPr>
          <w:rFonts w:ascii="Times New Roman" w:hAnsi="Times New Roman" w:cs="Times New Roman"/>
          <w:b/>
          <w:sz w:val="26"/>
          <w:szCs w:val="26"/>
        </w:rPr>
        <w:t>IV. CAM KẾT</w:t>
      </w:r>
      <w:r w:rsidR="00013647">
        <w:rPr>
          <w:rFonts w:ascii="Times New Roman" w:hAnsi="Times New Roman" w:cs="Times New Roman"/>
          <w:b/>
          <w:sz w:val="26"/>
          <w:szCs w:val="26"/>
        </w:rPr>
        <w:tab/>
      </w:r>
    </w:p>
    <w:p w14:paraId="477F50B6" w14:textId="77777777" w:rsidR="00AC5446" w:rsidRPr="00AC5446" w:rsidRDefault="00AC5446" w:rsidP="00AC5446">
      <w:pPr>
        <w:pStyle w:val="ListParagraph"/>
        <w:numPr>
          <w:ilvl w:val="0"/>
          <w:numId w:val="22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AC5446">
        <w:rPr>
          <w:rFonts w:ascii="Times New Roman" w:hAnsi="Times New Roman" w:cs="Times New Roman"/>
          <w:sz w:val="26"/>
          <w:szCs w:val="26"/>
        </w:rPr>
        <w:t>Hai bên cam kết sẽ hoàn toàn chịu trách nhiệm trước Pháp luật về mọi thông tin ủy quyền ở trên.</w:t>
      </w:r>
    </w:p>
    <w:p w14:paraId="7A4838B8" w14:textId="77777777" w:rsidR="00AC5446" w:rsidRDefault="00AC5446" w:rsidP="00AC5446">
      <w:pPr>
        <w:pStyle w:val="ListParagraph"/>
        <w:numPr>
          <w:ilvl w:val="0"/>
          <w:numId w:val="22"/>
        </w:numPr>
        <w:spacing w:after="0" w:line="276" w:lineRule="auto"/>
        <w:ind w:left="360" w:firstLine="66"/>
        <w:jc w:val="both"/>
        <w:rPr>
          <w:rFonts w:ascii="Times New Roman" w:hAnsi="Times New Roman" w:cs="Times New Roman"/>
          <w:sz w:val="26"/>
          <w:szCs w:val="26"/>
        </w:rPr>
      </w:pPr>
      <w:r w:rsidRPr="00AC5446">
        <w:rPr>
          <w:rFonts w:ascii="Times New Roman" w:hAnsi="Times New Roman" w:cs="Times New Roman"/>
          <w:sz w:val="26"/>
          <w:szCs w:val="26"/>
        </w:rPr>
        <w:t>Mọi tranh chấp phát sinh giữa bên ủy quyền và bên được ủy quyền sẽ do hai bên tự giải quyết.</w:t>
      </w:r>
    </w:p>
    <w:p w14:paraId="3FB4EC8C" w14:textId="77777777" w:rsidR="00CA1198" w:rsidRPr="00AC5446" w:rsidRDefault="00CA1198" w:rsidP="00AC5446">
      <w:pPr>
        <w:pStyle w:val="ListParagraph"/>
        <w:numPr>
          <w:ilvl w:val="0"/>
          <w:numId w:val="22"/>
        </w:numPr>
        <w:spacing w:after="0" w:line="276" w:lineRule="auto"/>
        <w:ind w:left="360" w:firstLine="6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Mọi chi phí phát sinh cho việc ủy quyền bên Uỷ quyền sẽ phải chịu hoàn toàn, bao gồm các phí ……</w:t>
      </w:r>
    </w:p>
    <w:p w14:paraId="1AE37A86" w14:textId="77777777" w:rsidR="00AC5446" w:rsidRPr="00AC5446" w:rsidRDefault="00AC5446" w:rsidP="00AC5446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14:paraId="23E01AFB" w14:textId="77777777" w:rsidR="00AC5446" w:rsidRPr="00AC5446" w:rsidRDefault="00AC5446" w:rsidP="00AC5446">
      <w:pPr>
        <w:pStyle w:val="ListParagraph"/>
        <w:spacing w:after="0"/>
        <w:ind w:left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AC5446">
        <w:rPr>
          <w:rFonts w:ascii="Times New Roman" w:hAnsi="Times New Roman" w:cs="Times New Roman"/>
          <w:i/>
          <w:sz w:val="26"/>
          <w:szCs w:val="26"/>
        </w:rPr>
        <w:t>Giấy ủy quyền trên được lập thành .......... bản, mỗi bên giữ ......... bản.</w:t>
      </w:r>
    </w:p>
    <w:p w14:paraId="6777E0C7" w14:textId="77777777" w:rsidR="00AC5446" w:rsidRPr="00AC5446" w:rsidRDefault="00AC5446" w:rsidP="00AC5446">
      <w:pPr>
        <w:pStyle w:val="ListParagraph"/>
        <w:spacing w:after="0"/>
        <w:ind w:left="0"/>
        <w:jc w:val="both"/>
        <w:rPr>
          <w:rFonts w:ascii="Times New Roman" w:hAnsi="Times New Roman" w:cs="Times New Roman"/>
          <w:i/>
          <w:sz w:val="26"/>
          <w:szCs w:val="26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780"/>
        <w:gridCol w:w="4889"/>
      </w:tblGrid>
      <w:tr w:rsidR="00AC5446" w:rsidRPr="00AC5446" w14:paraId="70E8C1E4" w14:textId="77777777" w:rsidTr="00E152BE">
        <w:tc>
          <w:tcPr>
            <w:tcW w:w="4780" w:type="dxa"/>
          </w:tcPr>
          <w:p w14:paraId="7CF72B13" w14:textId="77777777" w:rsidR="00AC5446" w:rsidRPr="00AC5446" w:rsidRDefault="00AC5446" w:rsidP="00E152BE">
            <w:pPr>
              <w:tabs>
                <w:tab w:val="left" w:leader="dot" w:pos="9639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5446">
              <w:rPr>
                <w:rFonts w:ascii="Times New Roman" w:hAnsi="Times New Roman" w:cs="Times New Roman"/>
                <w:b/>
                <w:sz w:val="26"/>
                <w:szCs w:val="26"/>
              </w:rPr>
              <w:t>BÊN ỦY QUYỀN</w:t>
            </w:r>
          </w:p>
          <w:p w14:paraId="313C709D" w14:textId="77777777" w:rsidR="00AC5446" w:rsidRPr="00AC5446" w:rsidRDefault="00AC5446" w:rsidP="00E152BE">
            <w:pPr>
              <w:tabs>
                <w:tab w:val="left" w:leader="dot" w:pos="9639"/>
              </w:tabs>
              <w:spacing w:after="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C5446">
              <w:rPr>
                <w:rFonts w:ascii="Times New Roman" w:hAnsi="Times New Roman" w:cs="Times New Roman"/>
                <w:i/>
                <w:sz w:val="26"/>
                <w:szCs w:val="26"/>
              </w:rPr>
              <w:t>(Ký, họ tên)</w:t>
            </w:r>
          </w:p>
        </w:tc>
        <w:tc>
          <w:tcPr>
            <w:tcW w:w="4889" w:type="dxa"/>
          </w:tcPr>
          <w:p w14:paraId="76B9027C" w14:textId="77777777" w:rsidR="00AC5446" w:rsidRPr="00AC5446" w:rsidRDefault="00AC5446" w:rsidP="00E152BE">
            <w:pPr>
              <w:tabs>
                <w:tab w:val="left" w:leader="dot" w:pos="9639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C5446">
              <w:rPr>
                <w:rFonts w:ascii="Times New Roman" w:hAnsi="Times New Roman" w:cs="Times New Roman"/>
                <w:b/>
                <w:sz w:val="26"/>
                <w:szCs w:val="26"/>
              </w:rPr>
              <w:t>BÊN ĐƯỢC ỦY QUYỀN</w:t>
            </w:r>
          </w:p>
          <w:p w14:paraId="32A14BE1" w14:textId="77777777" w:rsidR="00AC5446" w:rsidRPr="00AC5446" w:rsidRDefault="00AC5446" w:rsidP="00E152BE">
            <w:pPr>
              <w:tabs>
                <w:tab w:val="left" w:leader="dot" w:pos="9639"/>
              </w:tabs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C5446">
              <w:rPr>
                <w:rFonts w:ascii="Times New Roman" w:hAnsi="Times New Roman" w:cs="Times New Roman"/>
                <w:i/>
                <w:sz w:val="26"/>
                <w:szCs w:val="26"/>
              </w:rPr>
              <w:t>(Ký, họ tên)</w:t>
            </w:r>
          </w:p>
        </w:tc>
      </w:tr>
    </w:tbl>
    <w:p w14:paraId="2C6328C9" w14:textId="77777777" w:rsidR="00AC5446" w:rsidRPr="00AC5446" w:rsidRDefault="00AC5446" w:rsidP="00AC5446">
      <w:pPr>
        <w:tabs>
          <w:tab w:val="left" w:leader="dot" w:pos="9639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732082A7" w14:textId="77777777" w:rsidR="00AC5446" w:rsidRPr="00AC5446" w:rsidRDefault="00AC5446" w:rsidP="00AC5446">
      <w:pPr>
        <w:tabs>
          <w:tab w:val="left" w:leader="dot" w:pos="9639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4141467D" w14:textId="77777777" w:rsidR="00760C75" w:rsidRPr="00AC5446" w:rsidRDefault="00760C75" w:rsidP="00013647">
      <w:pPr>
        <w:tabs>
          <w:tab w:val="left" w:leader="dot" w:pos="9639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760C75" w:rsidRPr="00AC5446" w:rsidSect="00AC5446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426" w:right="720" w:bottom="426" w:left="1134" w:header="421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0A9564" w14:textId="77777777" w:rsidR="0063708A" w:rsidRDefault="0063708A" w:rsidP="00B849C2">
      <w:pPr>
        <w:spacing w:after="0" w:line="240" w:lineRule="auto"/>
      </w:pPr>
      <w:r>
        <w:separator/>
      </w:r>
    </w:p>
  </w:endnote>
  <w:endnote w:type="continuationSeparator" w:id="0">
    <w:p w14:paraId="56E44916" w14:textId="77777777" w:rsidR="0063708A" w:rsidRDefault="0063708A" w:rsidP="00B84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.VnBahamasB"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-Bold">
    <w:charset w:val="00"/>
    <w:family w:val="auto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2042706373"/>
      <w:docPartObj>
        <w:docPartGallery w:val="Page Numbers (Bottom of Page)"/>
        <w:docPartUnique/>
      </w:docPartObj>
    </w:sdtPr>
    <w:sdtEndPr/>
    <w:sdtContent>
      <w:p w14:paraId="5C8FB8BA" w14:textId="77777777" w:rsidR="002405A3" w:rsidRPr="006819E0" w:rsidRDefault="002405A3" w:rsidP="006819E0">
        <w:pPr>
          <w:pStyle w:val="Footer"/>
        </w:pPr>
        <w:r>
          <w:rPr>
            <w:lang w:val="en-US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0B4D7306" wp14:editId="354255B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209550"/>
                  <wp:effectExtent l="0" t="0" r="20955" b="0"/>
                  <wp:wrapNone/>
                  <wp:docPr id="1" name="Nhóm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209550"/>
                            <a:chOff x="0" y="14970"/>
                            <a:chExt cx="12255" cy="33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89" y="15012"/>
                              <a:ext cx="1054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7E14BF" w14:textId="77777777" w:rsidR="002405A3" w:rsidRPr="00E10A66" w:rsidRDefault="002405A3" w:rsidP="006819E0">
                                <w:pPr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</w:pP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t xml:space="preserve"> Trang </w:t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fldChar w:fldCharType="begin"/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instrText xml:space="preserve"> PAGE   \* MERGEFORMAT </w:instrText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fldChar w:fldCharType="separate"/>
                                </w:r>
                                <w:r w:rsidR="00013647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t>1</w:t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fldChar w:fldCharType="end"/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t xml:space="preserve"> | </w:t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fldChar w:fldCharType="begin"/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instrText xml:space="preserve"> NUMPAGES  \* Arabic  \* MERGEFORMAT </w:instrText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fldChar w:fldCharType="separate"/>
                                </w:r>
                                <w:r w:rsidR="00013647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t>1</w:t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fldChar w:fldCharType="end"/>
                                </w:r>
                              </w:p>
                              <w:p w14:paraId="64EEA147" w14:textId="77777777" w:rsidR="002405A3" w:rsidRPr="00E10A66" w:rsidRDefault="002405A3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B4D7306" id="Nhóm 1" o:spid="_x0000_s1026" style="position:absolute;margin-left:0;margin-top:0;width:610.5pt;height:16.5pt;z-index:251661312;mso-width-percent:1000;mso-position-horizontal:center;mso-position-horizontal-relative:page;mso-position-vertical:center;mso-position-vertical-relative:bottom-margin-area;mso-width-percent:1000" coordorigin=",14970" coordsize="12255,3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"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25" o:spid="_x0000_s1027" type="#_x0000_t202" style="position:absolute;left:10689;top:15012;width:1054;height:2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jpdbwgAA&#10;ANoAAAAPAAAAZHJzL2Rvd25yZXYueG1sRI9Bi8IwFITvwv6H8Bb2pqkeRLtGEVlBEBZrPXh82zzb&#10;YPPSbaLWf28EweMwM98ws0Vna3Gl1hvHCoaDBARx4bThUsEhX/cnIHxA1lg7JgV38rCYf/RmmGp3&#10;44yu+1CKCGGfooIqhCaV0hcVWfQD1xBH7+RaiyHKtpS6xVuE21qOkmQsLRqOCxU2tKqoOO8vVsHy&#10;yNmP+f/922WnzOT5NOHt+KzU12e3/AYRqAvv8Ku90QpG8LwSb4C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iOl1vCAAAA2gAAAA8AAAAAAAAAAAAAAAAAlwIAAGRycy9kb3du&#10;cmV2LnhtbFBLBQYAAAAABAAEAPUAAACGAwAAAAA=&#10;" filled="f" stroked="f">
                    <v:textbox inset="0,0,0,0">
                      <w:txbxContent>
                        <w:p w14:paraId="297E14BF" w14:textId="77777777" w:rsidR="002405A3" w:rsidRPr="00E10A66" w:rsidRDefault="002405A3" w:rsidP="006819E0">
                          <w:pPr>
                            <w:rPr>
                              <w:color w:val="808080" w:themeColor="background1" w:themeShade="80"/>
                              <w:sz w:val="16"/>
                            </w:rPr>
                          </w:pP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t xml:space="preserve"> Trang </w:t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fldChar w:fldCharType="begin"/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instrText xml:space="preserve"> PAGE   \* MERGEFORMAT </w:instrText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fldChar w:fldCharType="separate"/>
                          </w:r>
                          <w:r w:rsidR="00013647">
                            <w:rPr>
                              <w:color w:val="808080" w:themeColor="background1" w:themeShade="80"/>
                              <w:sz w:val="16"/>
                            </w:rPr>
                            <w:t>1</w:t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fldChar w:fldCharType="end"/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t xml:space="preserve"> | </w:t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fldChar w:fldCharType="begin"/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instrText xml:space="preserve"> NUMPAGES  \* Arabic  \* MERGEFORMAT </w:instrText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fldChar w:fldCharType="separate"/>
                          </w:r>
                          <w:r w:rsidR="00013647">
                            <w:rPr>
                              <w:color w:val="808080" w:themeColor="background1" w:themeShade="80"/>
                              <w:sz w:val="16"/>
                            </w:rPr>
                            <w:t>1</w:t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fldChar w:fldCharType="end"/>
                          </w:r>
                        </w:p>
                        <w:p w14:paraId="64EEA147" w14:textId="77777777" w:rsidR="002405A3" w:rsidRPr="00E10A66" w:rsidRDefault="002405A3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ZKQszDAAAA2gAAAA8A&#10;AAAAAAAAAAAAAAAAqQIAAGRycy9kb3ducmV2LnhtbFBLBQYAAAAABAAEAPoAAACZAwAAAAA=&#10;">
                    <v:shapetype id="_x0000_t34" coordsize="21600,21600" o:spt="34" o:oned="t" adj="10800" path="m0,0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02E70D" w14:textId="77777777" w:rsidR="0063708A" w:rsidRDefault="0063708A" w:rsidP="00B849C2">
      <w:pPr>
        <w:spacing w:after="0" w:line="240" w:lineRule="auto"/>
      </w:pPr>
      <w:r>
        <w:separator/>
      </w:r>
    </w:p>
  </w:footnote>
  <w:footnote w:type="continuationSeparator" w:id="0">
    <w:p w14:paraId="2A4A0744" w14:textId="77777777" w:rsidR="0063708A" w:rsidRDefault="0063708A" w:rsidP="00B84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B3A24EF" w14:textId="77777777" w:rsidR="002405A3" w:rsidRDefault="0063708A">
    <w:pPr>
      <w:pStyle w:val="Header"/>
    </w:pPr>
    <w:r>
      <w:rPr>
        <w:lang w:eastAsia="vi-VN"/>
      </w:rPr>
      <w:pict w14:anchorId="14B7A6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9360" o:spid="_x0000_s2059" type="#_x0000_t75" style="position:absolute;margin-left:0;margin-top:0;width:55.8pt;height:967.2pt;z-index:-251653120;mso-position-horizontal:center;mso-position-horizontal-relative:margin;mso-position-vertical:center;mso-position-vertical-relative:margin" o:allowincell="f">
          <v:imagedata r:id="rId1" o:title="Line-Page-Logo-TS-Medi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Style w:val="TableGrid"/>
      <w:tblW w:w="10697" w:type="dxa"/>
      <w:tblInd w:w="-176" w:type="dxa"/>
      <w:tblBorders>
        <w:top w:val="none" w:sz="0" w:space="0" w:color="auto"/>
        <w:left w:val="none" w:sz="0" w:space="0" w:color="auto"/>
        <w:bottom w:val="dashSmallGap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83"/>
      <w:gridCol w:w="8314"/>
    </w:tblGrid>
    <w:tr w:rsidR="002405A3" w:rsidRPr="00253172" w14:paraId="5EEB1B0D" w14:textId="77777777" w:rsidTr="00B849C2">
      <w:trPr>
        <w:trHeight w:val="1125"/>
      </w:trPr>
      <w:tc>
        <w:tcPr>
          <w:tcW w:w="2383" w:type="dxa"/>
          <w:vAlign w:val="center"/>
        </w:tcPr>
        <w:p w14:paraId="2F8C4305" w14:textId="77777777" w:rsidR="002405A3" w:rsidRPr="00253172" w:rsidRDefault="002405A3" w:rsidP="00B849C2">
          <w:pPr>
            <w:pStyle w:val="Header"/>
            <w:tabs>
              <w:tab w:val="right" w:pos="9072"/>
            </w:tabs>
            <w:jc w:val="center"/>
            <w:rPr>
              <w:rFonts w:ascii=".VnBahamasB" w:hAnsi=".VnBahamasB" w:cstheme="majorHAnsi"/>
              <w:color w:val="A6A6A6" w:themeColor="background1" w:themeShade="A6"/>
              <w:sz w:val="40"/>
              <w:szCs w:val="40"/>
            </w:rPr>
          </w:pPr>
        </w:p>
      </w:tc>
      <w:tc>
        <w:tcPr>
          <w:tcW w:w="8314" w:type="dxa"/>
          <w:hideMark/>
        </w:tcPr>
        <w:p w14:paraId="32F3F5FA" w14:textId="77777777" w:rsidR="002405A3" w:rsidRPr="00253172" w:rsidRDefault="002405A3" w:rsidP="00B849C2">
          <w:pPr>
            <w:pStyle w:val="Header"/>
            <w:jc w:val="right"/>
            <w:rPr>
              <w:rFonts w:asciiTheme="majorHAnsi" w:hAnsiTheme="majorHAnsi" w:cstheme="majorHAnsi"/>
              <w:b/>
              <w:color w:val="A6A6A6" w:themeColor="background1" w:themeShade="A6"/>
              <w:sz w:val="24"/>
              <w:szCs w:val="24"/>
            </w:rPr>
          </w:pPr>
          <w:r w:rsidRPr="00253172">
            <w:rPr>
              <w:rFonts w:asciiTheme="majorHAnsi" w:hAnsiTheme="majorHAnsi" w:cstheme="majorHAnsi"/>
              <w:b/>
              <w:color w:val="A6A6A6" w:themeColor="background1" w:themeShade="A6"/>
              <w:sz w:val="24"/>
              <w:szCs w:val="24"/>
            </w:rPr>
            <w:t>TS MEDIA ADVERTISING COMPANY LIMITED</w:t>
          </w:r>
        </w:p>
        <w:p w14:paraId="54304585" w14:textId="77777777" w:rsidR="002405A3" w:rsidRPr="00253172" w:rsidRDefault="002405A3" w:rsidP="00B849C2">
          <w:pPr>
            <w:pStyle w:val="Header"/>
            <w:jc w:val="right"/>
            <w:rPr>
              <w:rFonts w:asciiTheme="majorHAnsi" w:hAnsiTheme="majorHAnsi" w:cstheme="majorHAnsi"/>
              <w:b/>
              <w:color w:val="A6A6A6" w:themeColor="background1" w:themeShade="A6"/>
              <w:sz w:val="24"/>
              <w:szCs w:val="24"/>
            </w:rPr>
          </w:pPr>
          <w:r w:rsidRPr="00253172">
            <w:rPr>
              <w:rFonts w:asciiTheme="majorHAnsi" w:hAnsiTheme="majorHAnsi" w:cs="Cambria-Bold"/>
              <w:b/>
              <w:bCs/>
              <w:color w:val="A6A6A6" w:themeColor="background1" w:themeShade="A6"/>
              <w:sz w:val="24"/>
              <w:szCs w:val="24"/>
            </w:rPr>
            <w:t>Floor 10 General Department Of Politics Building</w:t>
          </w:r>
        </w:p>
        <w:p w14:paraId="5AE7E704" w14:textId="77777777" w:rsidR="002405A3" w:rsidRPr="00253172" w:rsidRDefault="002405A3" w:rsidP="00B849C2">
          <w:pPr>
            <w:pStyle w:val="Header"/>
            <w:jc w:val="right"/>
            <w:rPr>
              <w:rFonts w:asciiTheme="majorHAnsi" w:hAnsiTheme="majorHAnsi" w:cstheme="majorHAnsi"/>
              <w:color w:val="A6A6A6" w:themeColor="background1" w:themeShade="A6"/>
              <w:sz w:val="20"/>
              <w:szCs w:val="20"/>
            </w:rPr>
          </w:pPr>
          <w:r w:rsidRPr="00253172">
            <w:rPr>
              <w:rFonts w:asciiTheme="majorHAnsi" w:hAnsiTheme="majorHAnsi" w:cstheme="majorHAnsi"/>
              <w:color w:val="A6A6A6" w:themeColor="background1" w:themeShade="A6"/>
              <w:sz w:val="20"/>
              <w:szCs w:val="20"/>
            </w:rPr>
            <w:t>161 – 163 Tran Quoc Thao St, District 3, HCMC</w:t>
          </w:r>
        </w:p>
        <w:p w14:paraId="0D966D48" w14:textId="77777777" w:rsidR="002405A3" w:rsidRPr="00253172" w:rsidRDefault="00013647" w:rsidP="00B849C2">
          <w:pPr>
            <w:pStyle w:val="Header"/>
            <w:jc w:val="right"/>
            <w:rPr>
              <w:rFonts w:asciiTheme="majorHAnsi" w:hAnsiTheme="majorHAnsi" w:cstheme="majorHAnsi"/>
              <w:color w:val="A6A6A6" w:themeColor="background1" w:themeShade="A6"/>
              <w:sz w:val="20"/>
              <w:szCs w:val="20"/>
            </w:rPr>
          </w:pPr>
          <w:r>
            <w:rPr>
              <w:rFonts w:asciiTheme="majorHAnsi" w:hAnsiTheme="majorHAnsi" w:cstheme="majorHAnsi"/>
              <w:color w:val="A6A6A6" w:themeColor="background1" w:themeShade="A6"/>
              <w:sz w:val="20"/>
              <w:szCs w:val="20"/>
            </w:rPr>
            <w:t>Tel: (08) 62905667</w:t>
          </w:r>
        </w:p>
      </w:tc>
    </w:tr>
  </w:tbl>
  <w:p w14:paraId="7C79AEE4" w14:textId="77777777" w:rsidR="002405A3" w:rsidRPr="00253172" w:rsidRDefault="0063708A">
    <w:pPr>
      <w:pStyle w:val="Header"/>
      <w:rPr>
        <w:sz w:val="10"/>
        <w:szCs w:val="10"/>
      </w:rPr>
    </w:pPr>
    <w:r>
      <w:rPr>
        <w:lang w:eastAsia="vi-VN"/>
      </w:rPr>
      <w:pict w14:anchorId="6476B1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9361" o:spid="_x0000_s2060" type="#_x0000_t75" style="position:absolute;margin-left:0;margin-top:0;width:55.8pt;height:967.2pt;z-index:-251652096;mso-position-horizontal:center;mso-position-horizontal-relative:margin;mso-position-vertical:center;mso-position-vertical-relative:margin" o:allowincell="f">
          <v:imagedata r:id="rId1" o:title="Line-Page-Logo-TS-Media" gain="19661f" blacklevel="22938f"/>
          <w10:wrap anchorx="margin" anchory="margin"/>
        </v:shape>
      </w:pict>
    </w:r>
    <w:r w:rsidR="002405A3" w:rsidRPr="00253172">
      <w:rPr>
        <w:lang w:val="en-US"/>
      </w:rPr>
      <w:drawing>
        <wp:anchor distT="0" distB="0" distL="114300" distR="114300" simplePos="0" relativeHeight="251659264" behindDoc="1" locked="0" layoutInCell="1" allowOverlap="1" wp14:anchorId="3890DCA5" wp14:editId="286D7C7C">
          <wp:simplePos x="0" y="0"/>
          <wp:positionH relativeFrom="column">
            <wp:posOffset>-31115</wp:posOffset>
          </wp:positionH>
          <wp:positionV relativeFrom="paragraph">
            <wp:posOffset>-907254</wp:posOffset>
          </wp:positionV>
          <wp:extent cx="902335" cy="902335"/>
          <wp:effectExtent l="0" t="0" r="0" b="0"/>
          <wp:wrapNone/>
          <wp:docPr id="9" name="Picture 1" descr="logo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t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2335" cy="902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54C4C77" w14:textId="77777777" w:rsidR="002405A3" w:rsidRDefault="0063708A">
    <w:pPr>
      <w:pStyle w:val="Header"/>
    </w:pPr>
    <w:r>
      <w:rPr>
        <w:lang w:eastAsia="vi-VN"/>
      </w:rPr>
      <w:pict w14:anchorId="4CDF31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9359" o:spid="_x0000_s2058" type="#_x0000_t75" style="position:absolute;margin-left:0;margin-top:0;width:55.8pt;height:967.2pt;z-index:-251654144;mso-position-horizontal:center;mso-position-horizontal-relative:margin;mso-position-vertical:center;mso-position-vertical-relative:margin" o:allowincell="f">
          <v:imagedata r:id="rId1" o:title="Line-Page-Logo-TS-Medi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pt;height:11pt" o:bullet="t">
        <v:imagedata r:id="rId1" o:title="msoD286"/>
      </v:shape>
    </w:pict>
  </w:numPicBullet>
  <w:abstractNum w:abstractNumId="0">
    <w:nsid w:val="14634C55"/>
    <w:multiLevelType w:val="hybridMultilevel"/>
    <w:tmpl w:val="EB46A030"/>
    <w:lvl w:ilvl="0" w:tplc="E1CA8E34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BB0425"/>
    <w:multiLevelType w:val="hybridMultilevel"/>
    <w:tmpl w:val="3124BB04"/>
    <w:lvl w:ilvl="0" w:tplc="1638D8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F4768D"/>
    <w:multiLevelType w:val="hybridMultilevel"/>
    <w:tmpl w:val="7E0AC11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AC58D9"/>
    <w:multiLevelType w:val="hybridMultilevel"/>
    <w:tmpl w:val="A4943AE6"/>
    <w:lvl w:ilvl="0" w:tplc="74542D2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3CD1E80"/>
    <w:multiLevelType w:val="hybridMultilevel"/>
    <w:tmpl w:val="6E2C2D94"/>
    <w:lvl w:ilvl="0" w:tplc="414C75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BB69F4"/>
    <w:multiLevelType w:val="hybridMultilevel"/>
    <w:tmpl w:val="E5C6686E"/>
    <w:lvl w:ilvl="0" w:tplc="E1CA8E34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5B3FCC"/>
    <w:multiLevelType w:val="hybridMultilevel"/>
    <w:tmpl w:val="42705480"/>
    <w:lvl w:ilvl="0" w:tplc="7ACC796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3C00827"/>
    <w:multiLevelType w:val="hybridMultilevel"/>
    <w:tmpl w:val="CBA87F0C"/>
    <w:lvl w:ilvl="0" w:tplc="1A78F6D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BB7DF5"/>
    <w:multiLevelType w:val="multilevel"/>
    <w:tmpl w:val="C7602D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>
    <w:nsid w:val="3C4A2F69"/>
    <w:multiLevelType w:val="hybridMultilevel"/>
    <w:tmpl w:val="49A0D706"/>
    <w:lvl w:ilvl="0" w:tplc="FAD4442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DD01C6A"/>
    <w:multiLevelType w:val="hybridMultilevel"/>
    <w:tmpl w:val="A1A8581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1F5FE6"/>
    <w:multiLevelType w:val="hybridMultilevel"/>
    <w:tmpl w:val="AAECBD0E"/>
    <w:lvl w:ilvl="0" w:tplc="74542D2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2F20C7A"/>
    <w:multiLevelType w:val="hybridMultilevel"/>
    <w:tmpl w:val="8A882424"/>
    <w:lvl w:ilvl="0" w:tplc="7C6A70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F71178"/>
    <w:multiLevelType w:val="hybridMultilevel"/>
    <w:tmpl w:val="FEA0D5FA"/>
    <w:lvl w:ilvl="0" w:tplc="45AC426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D1C54D3"/>
    <w:multiLevelType w:val="hybridMultilevel"/>
    <w:tmpl w:val="432E9F2A"/>
    <w:lvl w:ilvl="0" w:tplc="8DB001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2384ACF"/>
    <w:multiLevelType w:val="hybridMultilevel"/>
    <w:tmpl w:val="17C07C44"/>
    <w:lvl w:ilvl="0" w:tplc="27A06E6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99370D9"/>
    <w:multiLevelType w:val="hybridMultilevel"/>
    <w:tmpl w:val="D9F63CF2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1F62D7"/>
    <w:multiLevelType w:val="hybridMultilevel"/>
    <w:tmpl w:val="EFFE9CEE"/>
    <w:lvl w:ilvl="0" w:tplc="63FE85B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76B248F"/>
    <w:multiLevelType w:val="hybridMultilevel"/>
    <w:tmpl w:val="E63AE0AC"/>
    <w:lvl w:ilvl="0" w:tplc="A4DC11E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92C558D"/>
    <w:multiLevelType w:val="hybridMultilevel"/>
    <w:tmpl w:val="3D6E261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955292"/>
    <w:multiLevelType w:val="hybridMultilevel"/>
    <w:tmpl w:val="027A4DB6"/>
    <w:lvl w:ilvl="0" w:tplc="0D76D17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6B108D"/>
    <w:multiLevelType w:val="hybridMultilevel"/>
    <w:tmpl w:val="15047CE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21"/>
  </w:num>
  <w:num w:numId="4">
    <w:abstractNumId w:val="11"/>
  </w:num>
  <w:num w:numId="5">
    <w:abstractNumId w:val="3"/>
  </w:num>
  <w:num w:numId="6">
    <w:abstractNumId w:val="17"/>
  </w:num>
  <w:num w:numId="7">
    <w:abstractNumId w:val="2"/>
  </w:num>
  <w:num w:numId="8">
    <w:abstractNumId w:val="19"/>
  </w:num>
  <w:num w:numId="9">
    <w:abstractNumId w:val="6"/>
  </w:num>
  <w:num w:numId="10">
    <w:abstractNumId w:val="0"/>
  </w:num>
  <w:num w:numId="11">
    <w:abstractNumId w:val="16"/>
  </w:num>
  <w:num w:numId="12">
    <w:abstractNumId w:val="7"/>
  </w:num>
  <w:num w:numId="13">
    <w:abstractNumId w:val="5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3"/>
  </w:num>
  <w:num w:numId="17">
    <w:abstractNumId w:val="14"/>
  </w:num>
  <w:num w:numId="18">
    <w:abstractNumId w:val="8"/>
  </w:num>
  <w:num w:numId="19">
    <w:abstractNumId w:val="18"/>
  </w:num>
  <w:num w:numId="20">
    <w:abstractNumId w:val="12"/>
  </w:num>
  <w:num w:numId="21">
    <w:abstractNumId w:val="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C75"/>
    <w:rsid w:val="00013647"/>
    <w:rsid w:val="000155BB"/>
    <w:rsid w:val="00081906"/>
    <w:rsid w:val="000C2A11"/>
    <w:rsid w:val="000C6510"/>
    <w:rsid w:val="000E5666"/>
    <w:rsid w:val="0010344F"/>
    <w:rsid w:val="00123247"/>
    <w:rsid w:val="00133653"/>
    <w:rsid w:val="00155BF0"/>
    <w:rsid w:val="00190FA4"/>
    <w:rsid w:val="001953C0"/>
    <w:rsid w:val="001B75AB"/>
    <w:rsid w:val="002049DC"/>
    <w:rsid w:val="00227D92"/>
    <w:rsid w:val="002354F6"/>
    <w:rsid w:val="002405A3"/>
    <w:rsid w:val="00253172"/>
    <w:rsid w:val="002668A6"/>
    <w:rsid w:val="00275200"/>
    <w:rsid w:val="00275F19"/>
    <w:rsid w:val="00295FC0"/>
    <w:rsid w:val="002A42E3"/>
    <w:rsid w:val="002A7390"/>
    <w:rsid w:val="002B3363"/>
    <w:rsid w:val="00344A75"/>
    <w:rsid w:val="003A62D0"/>
    <w:rsid w:val="003D771D"/>
    <w:rsid w:val="003F7F09"/>
    <w:rsid w:val="004072A0"/>
    <w:rsid w:val="004417FA"/>
    <w:rsid w:val="004762F5"/>
    <w:rsid w:val="00483D8F"/>
    <w:rsid w:val="00494EC9"/>
    <w:rsid w:val="00494ECC"/>
    <w:rsid w:val="00516439"/>
    <w:rsid w:val="005227AC"/>
    <w:rsid w:val="005706A6"/>
    <w:rsid w:val="00573BFA"/>
    <w:rsid w:val="00593BF1"/>
    <w:rsid w:val="00594527"/>
    <w:rsid w:val="005B21AB"/>
    <w:rsid w:val="005C04A1"/>
    <w:rsid w:val="005F2D12"/>
    <w:rsid w:val="005F7865"/>
    <w:rsid w:val="006165AF"/>
    <w:rsid w:val="0063708A"/>
    <w:rsid w:val="0064139D"/>
    <w:rsid w:val="00665B8C"/>
    <w:rsid w:val="006811F5"/>
    <w:rsid w:val="006819E0"/>
    <w:rsid w:val="00681A1B"/>
    <w:rsid w:val="0068552F"/>
    <w:rsid w:val="006A5A2E"/>
    <w:rsid w:val="006A5F7A"/>
    <w:rsid w:val="006C39B7"/>
    <w:rsid w:val="006C5DEE"/>
    <w:rsid w:val="006E63EF"/>
    <w:rsid w:val="0075698E"/>
    <w:rsid w:val="00760C75"/>
    <w:rsid w:val="00785AD7"/>
    <w:rsid w:val="00786D1D"/>
    <w:rsid w:val="007C62ED"/>
    <w:rsid w:val="00804178"/>
    <w:rsid w:val="00815CA9"/>
    <w:rsid w:val="00823017"/>
    <w:rsid w:val="008740FF"/>
    <w:rsid w:val="008806B5"/>
    <w:rsid w:val="008A1335"/>
    <w:rsid w:val="008A6F39"/>
    <w:rsid w:val="009013CA"/>
    <w:rsid w:val="0090387A"/>
    <w:rsid w:val="0094078F"/>
    <w:rsid w:val="009949FA"/>
    <w:rsid w:val="009A42CE"/>
    <w:rsid w:val="009B4C43"/>
    <w:rsid w:val="009F68BD"/>
    <w:rsid w:val="00A174AD"/>
    <w:rsid w:val="00A24610"/>
    <w:rsid w:val="00A7210E"/>
    <w:rsid w:val="00A91C77"/>
    <w:rsid w:val="00AC5446"/>
    <w:rsid w:val="00AF2BE4"/>
    <w:rsid w:val="00AF5DF2"/>
    <w:rsid w:val="00B073D1"/>
    <w:rsid w:val="00B22C8F"/>
    <w:rsid w:val="00B57EBE"/>
    <w:rsid w:val="00B66588"/>
    <w:rsid w:val="00B849C2"/>
    <w:rsid w:val="00B91E94"/>
    <w:rsid w:val="00BB4239"/>
    <w:rsid w:val="00BD3AD2"/>
    <w:rsid w:val="00C42F4E"/>
    <w:rsid w:val="00C53372"/>
    <w:rsid w:val="00C536DD"/>
    <w:rsid w:val="00C56BD3"/>
    <w:rsid w:val="00CA1198"/>
    <w:rsid w:val="00CD0797"/>
    <w:rsid w:val="00CD3CE3"/>
    <w:rsid w:val="00CD7F42"/>
    <w:rsid w:val="00D22B73"/>
    <w:rsid w:val="00D271D9"/>
    <w:rsid w:val="00D319B3"/>
    <w:rsid w:val="00D35783"/>
    <w:rsid w:val="00D41130"/>
    <w:rsid w:val="00DC4085"/>
    <w:rsid w:val="00DD16E6"/>
    <w:rsid w:val="00DD43C3"/>
    <w:rsid w:val="00DE319A"/>
    <w:rsid w:val="00DF21F2"/>
    <w:rsid w:val="00DF5C61"/>
    <w:rsid w:val="00E03E34"/>
    <w:rsid w:val="00E10A66"/>
    <w:rsid w:val="00E1359A"/>
    <w:rsid w:val="00E270C5"/>
    <w:rsid w:val="00E63F8A"/>
    <w:rsid w:val="00E74855"/>
    <w:rsid w:val="00E75182"/>
    <w:rsid w:val="00E81030"/>
    <w:rsid w:val="00E9790B"/>
    <w:rsid w:val="00EF26A8"/>
    <w:rsid w:val="00EF4662"/>
    <w:rsid w:val="00F409A4"/>
    <w:rsid w:val="00F47385"/>
    <w:rsid w:val="00F765CD"/>
    <w:rsid w:val="00F86F72"/>
    <w:rsid w:val="00F9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,"/>
  <w14:docId w14:val="2145547E"/>
  <w15:docId w15:val="{F12E02A3-1133-452E-9F76-690019FE8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2A11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9C2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B84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9C2"/>
    <w:rPr>
      <w:noProof/>
      <w:lang w:val="vi-VN"/>
    </w:rPr>
  </w:style>
  <w:style w:type="table" w:styleId="TableGrid">
    <w:name w:val="Table Grid"/>
    <w:basedOn w:val="TableNormal"/>
    <w:uiPriority w:val="59"/>
    <w:rsid w:val="00B849C2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23247"/>
    <w:rPr>
      <w:color w:val="808080"/>
    </w:rPr>
  </w:style>
  <w:style w:type="paragraph" w:styleId="ListParagraph">
    <w:name w:val="List Paragraph"/>
    <w:basedOn w:val="Normal"/>
    <w:uiPriority w:val="34"/>
    <w:qFormat/>
    <w:rsid w:val="00123247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760C75"/>
    <w:pPr>
      <w:spacing w:after="0" w:line="240" w:lineRule="auto"/>
    </w:pPr>
    <w:rPr>
      <w:rFonts w:ascii="Arial" w:hAnsi="Arial" w:cs="Arial"/>
      <w:noProof w:val="0"/>
    </w:rPr>
  </w:style>
  <w:style w:type="character" w:styleId="Hyperlink">
    <w:name w:val="Hyperlink"/>
    <w:basedOn w:val="DefaultParagraphFont"/>
    <w:uiPriority w:val="99"/>
    <w:unhideWhenUsed/>
    <w:rsid w:val="00190F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RA%20MY\M&#7851;u%20t&#224;i%20li&#7879;u%20TS%20Medi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8FD4E-85E7-E545-94C5-60C231A91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D:\TRA MY\Mẫu tài liệu TS Media.dotx</Template>
  <TotalTime>154</TotalTime>
  <Pages>1</Pages>
  <Words>146</Words>
  <Characters>838</Characters>
  <Application>Microsoft Macintosh Word</Application>
  <DocSecurity>0</DocSecurity>
  <Lines>6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 Tu</dc:creator>
  <cp:lastModifiedBy>Microsoft Office User</cp:lastModifiedBy>
  <cp:revision>54</cp:revision>
  <cp:lastPrinted>2015-01-02T11:16:00Z</cp:lastPrinted>
  <dcterms:created xsi:type="dcterms:W3CDTF">2014-11-26T10:38:00Z</dcterms:created>
  <dcterms:modified xsi:type="dcterms:W3CDTF">2017-03-16T14:01:00Z</dcterms:modified>
</cp:coreProperties>
</file>