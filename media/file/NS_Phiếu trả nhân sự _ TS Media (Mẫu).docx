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E95F0" w14:textId="77777777" w:rsidR="00B83DE3" w:rsidRPr="007F1682" w:rsidRDefault="00B83DE3" w:rsidP="007F1682">
      <w:pPr>
        <w:pStyle w:val="Heading3"/>
        <w:jc w:val="center"/>
        <w:rPr>
          <w:rFonts w:asciiTheme="minorHAnsi" w:hAnsiTheme="minorHAnsi"/>
          <w:sz w:val="36"/>
          <w:szCs w:val="32"/>
        </w:rPr>
      </w:pPr>
      <w:r>
        <w:rPr>
          <w:rFonts w:ascii="VNI-Times" w:hAnsi="VNI-Times"/>
          <w:sz w:val="36"/>
          <w:szCs w:val="32"/>
        </w:rPr>
        <w:t>PHIEÁU ÑEÀ NGHÒ TRAÛ NHAÂN SÖÏ</w:t>
      </w:r>
    </w:p>
    <w:p w14:paraId="320ADE52" w14:textId="77777777" w:rsidR="00B83DE3" w:rsidRPr="007F1682" w:rsidRDefault="00B83DE3" w:rsidP="00B83DE3">
      <w:pPr>
        <w:rPr>
          <w:rFonts w:ascii="VNI-Times" w:hAnsi="VNI-Times"/>
          <w:sz w:val="24"/>
          <w:szCs w:val="24"/>
          <w:lang w:val="vi-VN"/>
        </w:rPr>
      </w:pPr>
      <w:r w:rsidRPr="007F1682">
        <w:rPr>
          <w:i/>
          <w:iCs/>
          <w:sz w:val="24"/>
          <w:szCs w:val="24"/>
          <w:lang w:val="vi-VN"/>
        </w:rPr>
        <w:t xml:space="preserve">     </w:t>
      </w:r>
      <w:r w:rsidRPr="007F1682">
        <w:rPr>
          <w:b/>
          <w:i/>
          <w:iCs/>
          <w:sz w:val="24"/>
          <w:szCs w:val="24"/>
          <w:lang w:val="vi-VN"/>
        </w:rPr>
        <w:t xml:space="preserve">Kính </w:t>
      </w:r>
      <w:r w:rsidRPr="007F1682">
        <w:rPr>
          <w:rFonts w:ascii="VNI-Times" w:hAnsi="VNI-Times"/>
          <w:b/>
          <w:i/>
          <w:iCs/>
          <w:sz w:val="24"/>
          <w:szCs w:val="24"/>
          <w:lang w:val="vi-VN"/>
        </w:rPr>
        <w:t>göûi</w:t>
      </w:r>
      <w:r w:rsidRPr="007F1682">
        <w:rPr>
          <w:rFonts w:ascii="VNI-Times" w:hAnsi="VNI-Times"/>
          <w:b/>
          <w:sz w:val="24"/>
          <w:szCs w:val="24"/>
          <w:lang w:val="vi-VN"/>
        </w:rPr>
        <w:t>:</w:t>
      </w:r>
      <w:r w:rsidRPr="007F1682">
        <w:rPr>
          <w:rFonts w:ascii="VNI-Times" w:hAnsi="VNI-Times"/>
          <w:sz w:val="24"/>
          <w:szCs w:val="24"/>
          <w:lang w:val="vi-VN"/>
        </w:rPr>
        <w:t xml:space="preserve">  Ban Giaùm Ñoác, </w:t>
      </w:r>
    </w:p>
    <w:p w14:paraId="65FFCA3A" w14:textId="77777777" w:rsidR="00B83DE3" w:rsidRPr="007F1682" w:rsidRDefault="00B83DE3" w:rsidP="00B83DE3">
      <w:pPr>
        <w:rPr>
          <w:sz w:val="24"/>
          <w:szCs w:val="24"/>
          <w:lang w:val="vi-VN"/>
        </w:rPr>
      </w:pPr>
      <w:r w:rsidRPr="007F1682">
        <w:rPr>
          <w:sz w:val="24"/>
          <w:szCs w:val="24"/>
          <w:lang w:val="vi-VN"/>
        </w:rPr>
        <w:t xml:space="preserve">                       Phòng Hành chánh _ Nhân sự Công ty Quảng cáo truyền Thông TS </w:t>
      </w:r>
      <w:r w:rsidRPr="007F1682">
        <w:rPr>
          <w:rFonts w:ascii="VNI-Times" w:hAnsi="VNI-Times"/>
          <w:sz w:val="24"/>
          <w:szCs w:val="24"/>
          <w:lang w:val="vi-VN"/>
        </w:rPr>
        <w:tab/>
        <w:t xml:space="preserve">        </w:t>
      </w:r>
    </w:p>
    <w:p w14:paraId="20FDF621" w14:textId="77777777" w:rsidR="00B83DE3" w:rsidRPr="007F1682" w:rsidRDefault="00B83DE3" w:rsidP="00B83DE3">
      <w:pPr>
        <w:tabs>
          <w:tab w:val="left" w:leader="dot" w:pos="8100"/>
        </w:tabs>
        <w:spacing w:before="240" w:after="120"/>
        <w:ind w:firstLine="284"/>
        <w:rPr>
          <w:rFonts w:ascii="VNI-Times" w:hAnsi="VNI-Times"/>
          <w:sz w:val="24"/>
          <w:szCs w:val="24"/>
          <w:lang w:val="vi-VN"/>
        </w:rPr>
      </w:pPr>
      <w:r w:rsidRPr="007F1682">
        <w:rPr>
          <w:rFonts w:ascii="VNI-Times" w:hAnsi="VNI-Times"/>
          <w:sz w:val="24"/>
          <w:szCs w:val="24"/>
          <w:lang w:val="vi-VN"/>
        </w:rPr>
        <w:t>Phoøng/Boä phaän yeâu caàu:</w:t>
      </w:r>
      <w:r w:rsidRPr="007F1682">
        <w:rPr>
          <w:rFonts w:ascii="VNI-Times" w:hAnsi="VNI-Times"/>
          <w:sz w:val="24"/>
          <w:szCs w:val="24"/>
          <w:lang w:val="vi-VN"/>
        </w:rPr>
        <w:tab/>
      </w:r>
    </w:p>
    <w:p w14:paraId="49D80869" w14:textId="77777777" w:rsidR="00B83DE3" w:rsidRPr="007F1682" w:rsidRDefault="00B83DE3" w:rsidP="00B83DE3">
      <w:pPr>
        <w:tabs>
          <w:tab w:val="left" w:leader="dot" w:pos="5040"/>
          <w:tab w:val="left" w:leader="dot" w:pos="8100"/>
          <w:tab w:val="left" w:leader="dot" w:pos="10080"/>
        </w:tabs>
        <w:spacing w:before="240" w:after="120"/>
        <w:ind w:firstLine="284"/>
        <w:rPr>
          <w:rFonts w:ascii="VNI-Times" w:hAnsi="VNI-Times"/>
          <w:sz w:val="24"/>
          <w:szCs w:val="24"/>
          <w:lang w:val="vi-VN"/>
        </w:rPr>
      </w:pPr>
      <w:r w:rsidRPr="007F1682">
        <w:rPr>
          <w:rFonts w:ascii="VNI-Times" w:hAnsi="VNI-Times"/>
          <w:sz w:val="24"/>
          <w:szCs w:val="24"/>
          <w:lang w:val="vi-VN"/>
        </w:rPr>
        <w:t>Ngöôøi ñeà nghò:</w:t>
      </w:r>
      <w:r w:rsidRPr="007F1682">
        <w:rPr>
          <w:rFonts w:ascii="VNI-Times" w:hAnsi="VNI-Times"/>
          <w:sz w:val="24"/>
          <w:szCs w:val="24"/>
          <w:lang w:val="vi-VN"/>
        </w:rPr>
        <w:tab/>
        <w:t>chöùc vuï:</w:t>
      </w:r>
      <w:r w:rsidRPr="007F1682">
        <w:rPr>
          <w:rFonts w:ascii="VNI-Times" w:hAnsi="VNI-Times"/>
          <w:sz w:val="24"/>
          <w:szCs w:val="24"/>
          <w:lang w:val="vi-VN"/>
        </w:rPr>
        <w:tab/>
      </w:r>
    </w:p>
    <w:p w14:paraId="7FC7755D" w14:textId="77777777" w:rsidR="00B83DE3" w:rsidRPr="007F1682" w:rsidRDefault="00B83DE3" w:rsidP="00B83DE3">
      <w:pPr>
        <w:tabs>
          <w:tab w:val="left" w:leader="dot" w:pos="5040"/>
          <w:tab w:val="left" w:leader="dot" w:pos="8100"/>
          <w:tab w:val="left" w:leader="dot" w:pos="10080"/>
        </w:tabs>
        <w:spacing w:before="240" w:after="120"/>
        <w:ind w:firstLine="284"/>
        <w:rPr>
          <w:rFonts w:ascii="VNI-Times" w:hAnsi="VNI-Times"/>
          <w:sz w:val="24"/>
          <w:szCs w:val="24"/>
          <w:lang w:val="vi-VN"/>
        </w:rPr>
      </w:pPr>
      <w:r w:rsidRPr="007F1682">
        <w:rPr>
          <w:rFonts w:ascii="VNI-Times" w:hAnsi="VNI-Times"/>
          <w:sz w:val="24"/>
          <w:szCs w:val="24"/>
          <w:lang w:val="vi-VN"/>
        </w:rPr>
        <w:t>Nhaân söï traû veà :</w:t>
      </w:r>
      <w:r w:rsidRPr="007F1682">
        <w:rPr>
          <w:rFonts w:ascii="VNI-Times" w:hAnsi="VNI-Times"/>
          <w:sz w:val="24"/>
          <w:szCs w:val="24"/>
          <w:lang w:val="vi-VN"/>
        </w:rPr>
        <w:tab/>
        <w:t>chöùc vuï:</w:t>
      </w:r>
      <w:r w:rsidRPr="007F1682">
        <w:rPr>
          <w:rFonts w:ascii="VNI-Times" w:hAnsi="VNI-Times"/>
          <w:sz w:val="24"/>
          <w:szCs w:val="24"/>
          <w:lang w:val="vi-VN"/>
        </w:rPr>
        <w:tab/>
      </w:r>
    </w:p>
    <w:p w14:paraId="21EE6D18" w14:textId="7F063715" w:rsidR="00B83DE3" w:rsidRPr="007F1682" w:rsidRDefault="00B83DE3" w:rsidP="00B83DE3">
      <w:p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/>
        <w:ind w:firstLine="284"/>
        <w:rPr>
          <w:rFonts w:ascii="VNI-Times" w:hAnsi="VNI-Times"/>
          <w:sz w:val="24"/>
          <w:szCs w:val="24"/>
          <w:lang w:val="vi-VN"/>
        </w:rPr>
      </w:pPr>
      <w:r w:rsidRPr="007F1682">
        <w:rPr>
          <w:rFonts w:ascii="VNI-Times" w:hAnsi="VNI-Times"/>
          <w:sz w:val="24"/>
          <w:szCs w:val="24"/>
          <w:lang w:val="vi-VN"/>
        </w:rPr>
        <w:t>Qua thôøi gian thöû vi</w:t>
      </w:r>
      <w:r w:rsidR="000B0F9E">
        <w:rPr>
          <w:rFonts w:ascii="VNI-Times" w:hAnsi="VNI-Times"/>
          <w:sz w:val="24"/>
          <w:szCs w:val="24"/>
          <w:lang w:val="vi-VN"/>
        </w:rPr>
        <w:t xml:space="preserve">eäc töø ngaøy </w:t>
      </w:r>
      <w:r w:rsidR="000B0F9E">
        <w:rPr>
          <w:rFonts w:ascii="VNI-Times" w:hAnsi="VNI-Times"/>
          <w:sz w:val="24"/>
          <w:szCs w:val="24"/>
          <w:lang w:val="vi-VN"/>
        </w:rPr>
        <w:tab/>
        <w:t xml:space="preserve">thaùng </w:t>
      </w:r>
      <w:r w:rsidR="000B0F9E">
        <w:rPr>
          <w:rFonts w:ascii="VNI-Times" w:hAnsi="VNI-Times"/>
          <w:sz w:val="24"/>
          <w:szCs w:val="24"/>
          <w:lang w:val="vi-VN"/>
        </w:rPr>
        <w:tab/>
        <w:t xml:space="preserve">naêm 20… ñeán ngaøy </w:t>
      </w:r>
      <w:r w:rsidR="000B0F9E">
        <w:rPr>
          <w:rFonts w:ascii="VNI-Times" w:hAnsi="VNI-Times"/>
          <w:sz w:val="24"/>
          <w:szCs w:val="24"/>
          <w:lang w:val="vi-VN"/>
        </w:rPr>
        <w:tab/>
        <w:t>thaùng</w:t>
      </w:r>
      <w:r w:rsidR="000B0F9E">
        <w:rPr>
          <w:rFonts w:ascii="VNI-Times" w:hAnsi="VNI-Times"/>
          <w:sz w:val="24"/>
          <w:szCs w:val="24"/>
          <w:lang w:val="vi-VN"/>
        </w:rPr>
        <w:tab/>
        <w:t>naêm 20…</w:t>
      </w:r>
    </w:p>
    <w:p w14:paraId="52DBF262" w14:textId="77777777" w:rsidR="00B83DE3" w:rsidRPr="007F1682" w:rsidRDefault="00B83DE3" w:rsidP="00B83DE3">
      <w:p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/>
        <w:ind w:firstLine="284"/>
        <w:rPr>
          <w:rFonts w:ascii="VNI-Times" w:hAnsi="VNI-Times"/>
          <w:b/>
          <w:sz w:val="24"/>
          <w:szCs w:val="24"/>
          <w:lang w:val="vi-VN"/>
        </w:rPr>
      </w:pPr>
      <w:r w:rsidRPr="007F1682">
        <w:rPr>
          <w:rFonts w:ascii="VNI-Times" w:hAnsi="VNI-Times"/>
          <w:b/>
          <w:sz w:val="24"/>
          <w:szCs w:val="24"/>
          <w:lang w:val="vi-VN"/>
        </w:rPr>
        <w:t xml:space="preserve">Quaûn lyù tröïc tieáp nhaän xeùt vaø ñaùnh giaù veà caùc maët: </w:t>
      </w:r>
    </w:p>
    <w:p w14:paraId="5AEE6A13" w14:textId="77777777" w:rsidR="00B83DE3" w:rsidRPr="007F1682" w:rsidRDefault="00B83DE3" w:rsidP="00B83DE3">
      <w:pPr>
        <w:numPr>
          <w:ilvl w:val="0"/>
          <w:numId w:val="50"/>
        </w:num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>Ñaïo ñöùc:</w:t>
      </w:r>
    </w:p>
    <w:p w14:paraId="076837E4" w14:textId="77777777" w:rsidR="00B83DE3" w:rsidRPr="007F1682" w:rsidRDefault="00B83DE3" w:rsidP="00B83DE3">
      <w:pPr>
        <w:numPr>
          <w:ilvl w:val="1"/>
          <w:numId w:val="50"/>
        </w:numPr>
        <w:tabs>
          <w:tab w:val="left" w:leader="dot" w:pos="3960"/>
          <w:tab w:val="left" w:leader="dot" w:pos="5040"/>
          <w:tab w:val="left" w:leader="dot" w:pos="7560"/>
          <w:tab w:val="left" w:leader="dot" w:pos="882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 xml:space="preserve">Giao tieáp noäi boä:       </w:t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4434E943" w14:textId="77777777" w:rsidR="00B83DE3" w:rsidRPr="007F1682" w:rsidRDefault="00B83DE3" w:rsidP="00B83DE3">
      <w:p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/>
        <w:ind w:firstLine="3420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 xml:space="preserve">        </w:t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3CE59B76" w14:textId="77777777" w:rsidR="00B83DE3" w:rsidRPr="007F1682" w:rsidRDefault="00B83DE3" w:rsidP="00B83DE3">
      <w:pPr>
        <w:numPr>
          <w:ilvl w:val="1"/>
          <w:numId w:val="50"/>
        </w:num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>Giao tieáp khaùch haøng</w:t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4F89DBD4" w14:textId="77777777" w:rsidR="00B83DE3" w:rsidRPr="007F1682" w:rsidRDefault="00B83DE3" w:rsidP="00B83DE3">
      <w:p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/>
        <w:ind w:firstLine="3960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76C3254F" w14:textId="77777777" w:rsidR="00B83DE3" w:rsidRPr="007F1682" w:rsidRDefault="00B83DE3" w:rsidP="00B83DE3">
      <w:pPr>
        <w:numPr>
          <w:ilvl w:val="0"/>
          <w:numId w:val="50"/>
        </w:num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>Chuyeân moân:</w:t>
      </w:r>
    </w:p>
    <w:p w14:paraId="377B4AF9" w14:textId="77777777" w:rsidR="00B83DE3" w:rsidRPr="007F1682" w:rsidRDefault="00B83DE3" w:rsidP="00B83DE3">
      <w:pPr>
        <w:numPr>
          <w:ilvl w:val="1"/>
          <w:numId w:val="50"/>
        </w:num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>Quaù trình hoïc saûn phaåm:</w:t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0FF8154A" w14:textId="77777777" w:rsidR="00B83DE3" w:rsidRPr="007F1682" w:rsidRDefault="00B83DE3" w:rsidP="00B83DE3">
      <w:p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/>
        <w:ind w:left="1364" w:firstLine="2776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3B5581C3" w14:textId="77777777" w:rsidR="00B83DE3" w:rsidRPr="007F1682" w:rsidRDefault="00B83DE3" w:rsidP="00B83DE3">
      <w:pPr>
        <w:numPr>
          <w:ilvl w:val="1"/>
          <w:numId w:val="50"/>
        </w:num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>Naêng khieáu chuyeân moân:</w:t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5A5FF36D" w14:textId="77777777" w:rsidR="00B83DE3" w:rsidRPr="007F1682" w:rsidRDefault="00B83DE3" w:rsidP="00B83DE3">
      <w:pPr>
        <w:numPr>
          <w:ilvl w:val="0"/>
          <w:numId w:val="50"/>
        </w:numPr>
        <w:tabs>
          <w:tab w:val="left" w:leader="dot" w:pos="5040"/>
          <w:tab w:val="left" w:leader="dot" w:pos="7560"/>
          <w:tab w:val="left" w:leader="dot" w:pos="864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 xml:space="preserve">Tính kyû luaät :                                </w:t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2E0A716B" w14:textId="77777777" w:rsidR="00B83DE3" w:rsidRPr="007F1682" w:rsidRDefault="00B83DE3" w:rsidP="00B83DE3">
      <w:pPr>
        <w:numPr>
          <w:ilvl w:val="0"/>
          <w:numId w:val="50"/>
        </w:numPr>
        <w:tabs>
          <w:tab w:val="left" w:leader="dot" w:pos="3960"/>
          <w:tab w:val="left" w:leader="dot" w:pos="5040"/>
          <w:tab w:val="left" w:leader="dot" w:pos="7560"/>
          <w:tab w:val="left" w:leader="dot" w:pos="8640"/>
        </w:tabs>
        <w:spacing w:before="240" w:after="120" w:line="240" w:lineRule="auto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>Lyù do khaùc:</w:t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  <w:r w:rsidRPr="007F1682">
        <w:rPr>
          <w:rFonts w:ascii="VNI-Times" w:hAnsi="VNI-Times"/>
          <w:sz w:val="24"/>
          <w:szCs w:val="24"/>
        </w:rPr>
        <w:tab/>
      </w:r>
    </w:p>
    <w:p w14:paraId="61ADE106" w14:textId="77777777" w:rsidR="00B83DE3" w:rsidRPr="007F1682" w:rsidRDefault="00B83DE3" w:rsidP="00B83DE3">
      <w:pPr>
        <w:tabs>
          <w:tab w:val="left" w:leader="dot" w:pos="8100"/>
          <w:tab w:val="left" w:leader="dot" w:pos="10080"/>
        </w:tabs>
        <w:spacing w:before="240" w:after="120"/>
        <w:ind w:firstLine="284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417"/>
        <w:gridCol w:w="3418"/>
        <w:gridCol w:w="3418"/>
      </w:tblGrid>
      <w:tr w:rsidR="00B83DE3" w:rsidRPr="007F1682" w14:paraId="296257F6" w14:textId="77777777" w:rsidTr="002119E6">
        <w:tc>
          <w:tcPr>
            <w:tcW w:w="3417" w:type="dxa"/>
          </w:tcPr>
          <w:p w14:paraId="669E8423" w14:textId="2742A11A" w:rsidR="00B83DE3" w:rsidRPr="007F1682" w:rsidRDefault="00B83DE3" w:rsidP="002119E6">
            <w:pPr>
              <w:pStyle w:val="Header"/>
              <w:tabs>
                <w:tab w:val="left" w:leader="hyphen" w:pos="10348"/>
              </w:tabs>
              <w:spacing w:before="120"/>
              <w:rPr>
                <w:rFonts w:ascii="VNI-Times" w:hAnsi="VNI-Times"/>
                <w:sz w:val="24"/>
                <w:szCs w:val="24"/>
              </w:rPr>
            </w:pPr>
            <w:r w:rsidRPr="007F1682">
              <w:rPr>
                <w:rFonts w:ascii="VNI-Times" w:hAnsi="VNI-Times"/>
                <w:sz w:val="24"/>
                <w:szCs w:val="24"/>
              </w:rPr>
              <w:t>N</w:t>
            </w:r>
            <w:r w:rsidR="000B0F9E">
              <w:rPr>
                <w:rFonts w:ascii="VNI-Times" w:hAnsi="VNI-Times"/>
                <w:sz w:val="24"/>
                <w:szCs w:val="24"/>
              </w:rPr>
              <w:t>gaøy      thaùng        naêm 20…</w:t>
            </w:r>
          </w:p>
        </w:tc>
        <w:tc>
          <w:tcPr>
            <w:tcW w:w="3418" w:type="dxa"/>
          </w:tcPr>
          <w:p w14:paraId="6A400E33" w14:textId="33314D04" w:rsidR="00B83DE3" w:rsidRPr="007F1682" w:rsidRDefault="00B83DE3" w:rsidP="002119E6">
            <w:pPr>
              <w:pStyle w:val="Header"/>
              <w:tabs>
                <w:tab w:val="left" w:leader="hyphen" w:pos="10348"/>
              </w:tabs>
              <w:spacing w:before="120"/>
              <w:rPr>
                <w:rFonts w:ascii="VNI-Times" w:hAnsi="VNI-Times"/>
                <w:sz w:val="24"/>
                <w:szCs w:val="24"/>
              </w:rPr>
            </w:pPr>
            <w:r w:rsidRPr="007F1682">
              <w:rPr>
                <w:rFonts w:ascii="VNI-Times" w:hAnsi="VNI-Times"/>
                <w:sz w:val="24"/>
                <w:szCs w:val="24"/>
              </w:rPr>
              <w:t xml:space="preserve">Ngaøy       </w:t>
            </w:r>
            <w:r w:rsidR="000B0F9E">
              <w:rPr>
                <w:rFonts w:ascii="VNI-Times" w:hAnsi="VNI-Times"/>
                <w:sz w:val="24"/>
                <w:szCs w:val="24"/>
              </w:rPr>
              <w:t>thaùng       naêm 20…..</w:t>
            </w:r>
          </w:p>
        </w:tc>
        <w:tc>
          <w:tcPr>
            <w:tcW w:w="3418" w:type="dxa"/>
          </w:tcPr>
          <w:p w14:paraId="366DB26A" w14:textId="2B7638C3" w:rsidR="00B83DE3" w:rsidRPr="007F1682" w:rsidRDefault="00B83DE3" w:rsidP="002119E6">
            <w:pPr>
              <w:tabs>
                <w:tab w:val="left" w:leader="hyphen" w:pos="10348"/>
              </w:tabs>
              <w:spacing w:before="120"/>
              <w:rPr>
                <w:rFonts w:ascii="VNI-Times" w:hAnsi="VNI-Times"/>
                <w:sz w:val="24"/>
                <w:szCs w:val="24"/>
              </w:rPr>
            </w:pPr>
            <w:r w:rsidRPr="007F1682">
              <w:rPr>
                <w:rFonts w:ascii="VNI-Times" w:hAnsi="VNI-Times"/>
                <w:sz w:val="24"/>
                <w:szCs w:val="24"/>
              </w:rPr>
              <w:t>Ngaøy       thaùng       naêm 20</w:t>
            </w:r>
            <w:r w:rsidR="000B0F9E">
              <w:rPr>
                <w:rFonts w:ascii="VNI-Times" w:hAnsi="VNI-Times"/>
                <w:sz w:val="24"/>
                <w:szCs w:val="24"/>
              </w:rPr>
              <w:t>……</w:t>
            </w:r>
            <w:bookmarkStart w:id="0" w:name="_GoBack"/>
            <w:bookmarkEnd w:id="0"/>
          </w:p>
        </w:tc>
      </w:tr>
      <w:tr w:rsidR="00B83DE3" w:rsidRPr="007F1682" w14:paraId="57D62582" w14:textId="77777777" w:rsidTr="002119E6">
        <w:tc>
          <w:tcPr>
            <w:tcW w:w="3417" w:type="dxa"/>
          </w:tcPr>
          <w:p w14:paraId="3CD54ED6" w14:textId="77777777" w:rsidR="00B83DE3" w:rsidRPr="007F1682" w:rsidRDefault="00B83DE3" w:rsidP="002119E6">
            <w:pPr>
              <w:tabs>
                <w:tab w:val="left" w:leader="hyphen" w:pos="10348"/>
              </w:tabs>
              <w:spacing w:before="120"/>
              <w:jc w:val="center"/>
              <w:rPr>
                <w:rFonts w:ascii="VNI-Times" w:hAnsi="VNI-Times"/>
                <w:b/>
                <w:sz w:val="24"/>
                <w:szCs w:val="24"/>
              </w:rPr>
            </w:pPr>
            <w:r w:rsidRPr="007F1682">
              <w:rPr>
                <w:rFonts w:ascii="VNI-Times" w:hAnsi="VNI-Times"/>
                <w:b/>
                <w:sz w:val="24"/>
                <w:szCs w:val="24"/>
              </w:rPr>
              <w:t>Giaùm Ñoác</w:t>
            </w:r>
          </w:p>
        </w:tc>
        <w:tc>
          <w:tcPr>
            <w:tcW w:w="3418" w:type="dxa"/>
          </w:tcPr>
          <w:p w14:paraId="5E3E32BE" w14:textId="77777777" w:rsidR="00B83DE3" w:rsidRPr="007F1682" w:rsidRDefault="00B83DE3" w:rsidP="002119E6">
            <w:pPr>
              <w:tabs>
                <w:tab w:val="left" w:leader="hyphen" w:pos="10348"/>
              </w:tabs>
              <w:spacing w:before="120"/>
              <w:jc w:val="center"/>
              <w:rPr>
                <w:rFonts w:ascii="VNI-Times" w:hAnsi="VNI-Times"/>
                <w:b/>
                <w:sz w:val="24"/>
                <w:szCs w:val="24"/>
              </w:rPr>
            </w:pPr>
            <w:r w:rsidRPr="007F1682">
              <w:rPr>
                <w:rFonts w:ascii="VNI-Times" w:hAnsi="VNI-Times"/>
                <w:b/>
                <w:sz w:val="24"/>
                <w:szCs w:val="24"/>
              </w:rPr>
              <w:t>Tröôûng boä phaän</w:t>
            </w:r>
          </w:p>
        </w:tc>
        <w:tc>
          <w:tcPr>
            <w:tcW w:w="3418" w:type="dxa"/>
          </w:tcPr>
          <w:p w14:paraId="132D9C69" w14:textId="77777777" w:rsidR="00B83DE3" w:rsidRPr="007F1682" w:rsidRDefault="00B83DE3" w:rsidP="002119E6">
            <w:pPr>
              <w:tabs>
                <w:tab w:val="left" w:leader="hyphen" w:pos="10348"/>
              </w:tabs>
              <w:spacing w:before="120"/>
              <w:jc w:val="center"/>
              <w:rPr>
                <w:rFonts w:ascii="VNI-Times" w:hAnsi="VNI-Times"/>
                <w:b/>
                <w:sz w:val="24"/>
                <w:szCs w:val="24"/>
              </w:rPr>
            </w:pPr>
            <w:r w:rsidRPr="007F1682">
              <w:rPr>
                <w:rFonts w:ascii="VNI-Times" w:hAnsi="VNI-Times"/>
                <w:b/>
                <w:sz w:val="24"/>
                <w:szCs w:val="24"/>
              </w:rPr>
              <w:t>Quaûn lyù tröïc tieáp</w:t>
            </w:r>
          </w:p>
        </w:tc>
      </w:tr>
    </w:tbl>
    <w:p w14:paraId="4D69E35D" w14:textId="77777777" w:rsidR="00B83DE3" w:rsidRPr="007F1682" w:rsidRDefault="00B83DE3" w:rsidP="00B83DE3">
      <w:pPr>
        <w:tabs>
          <w:tab w:val="left" w:leader="hyphen" w:pos="10348"/>
        </w:tabs>
        <w:spacing w:before="120"/>
        <w:ind w:left="284"/>
        <w:rPr>
          <w:rFonts w:ascii="VNI-Times" w:hAnsi="VNI-Times"/>
          <w:sz w:val="24"/>
          <w:szCs w:val="24"/>
        </w:rPr>
      </w:pPr>
    </w:p>
    <w:p w14:paraId="72443947" w14:textId="77777777" w:rsidR="00B83DE3" w:rsidRPr="007F1682" w:rsidRDefault="00B83DE3" w:rsidP="00B83DE3">
      <w:pPr>
        <w:pStyle w:val="Header"/>
        <w:rPr>
          <w:rFonts w:ascii="VNI-Times" w:hAnsi="VNI-Times"/>
          <w:sz w:val="24"/>
          <w:szCs w:val="24"/>
        </w:rPr>
      </w:pPr>
      <w:r w:rsidRPr="007F1682">
        <w:rPr>
          <w:rFonts w:ascii="VNI-Times" w:hAnsi="VNI-Times"/>
          <w:sz w:val="24"/>
          <w:szCs w:val="24"/>
        </w:rPr>
        <w:tab/>
      </w:r>
    </w:p>
    <w:p w14:paraId="3E565879" w14:textId="77777777" w:rsidR="00AF290F" w:rsidRPr="007F1682" w:rsidRDefault="00AF290F" w:rsidP="00466A81">
      <w:pPr>
        <w:rPr>
          <w:sz w:val="24"/>
          <w:szCs w:val="24"/>
        </w:rPr>
      </w:pPr>
    </w:p>
    <w:sectPr w:rsidR="00AF290F" w:rsidRPr="007F1682" w:rsidSect="0011341A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450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0AECB" w14:textId="77777777" w:rsidR="00B07B22" w:rsidRDefault="00B07B22" w:rsidP="00B849C2">
      <w:pPr>
        <w:spacing w:after="0" w:line="240" w:lineRule="auto"/>
      </w:pPr>
      <w:r>
        <w:separator/>
      </w:r>
    </w:p>
  </w:endnote>
  <w:endnote w:type="continuationSeparator" w:id="0">
    <w:p w14:paraId="2ABC6D07" w14:textId="77777777" w:rsidR="00B07B22" w:rsidRDefault="00B07B22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-Bold"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2042706373"/>
      <w:docPartObj>
        <w:docPartGallery w:val="Page Numbers (Bottom of Page)"/>
        <w:docPartUnique/>
      </w:docPartObj>
    </w:sdtPr>
    <w:sdtEndPr/>
    <w:sdtContent>
      <w:p w14:paraId="757F8245" w14:textId="77777777" w:rsidR="00792DE9" w:rsidRPr="006819E0" w:rsidRDefault="00792DE9" w:rsidP="006819E0">
        <w:pPr>
          <w:pStyle w:val="Footer"/>
        </w:pPr>
        <w: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7C839E06" wp14:editId="6052374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671A86" w14:textId="77777777" w:rsidR="00792DE9" w:rsidRPr="00E10A66" w:rsidRDefault="00792DE9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B0F9E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B0F9E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5C715A39" w14:textId="77777777" w:rsidR="00792DE9" w:rsidRPr="00E10A66" w:rsidRDefault="00792DE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839E06" id="Nhóm 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5" o:spid="_x0000_s1027" type="#_x0000_t202" style="position:absolute;left:10689;top:15012;width:105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26671A86" w14:textId="77777777" w:rsidR="00792DE9" w:rsidRPr="00E10A66" w:rsidRDefault="00792DE9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B0F9E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B0F9E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14:paraId="5C715A39" w14:textId="77777777" w:rsidR="00792DE9" w:rsidRPr="00E10A66" w:rsidRDefault="00792DE9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CF4AB" w14:textId="77777777" w:rsidR="00B07B22" w:rsidRDefault="00B07B22" w:rsidP="00B849C2">
      <w:pPr>
        <w:spacing w:after="0" w:line="240" w:lineRule="auto"/>
      </w:pPr>
      <w:r>
        <w:separator/>
      </w:r>
    </w:p>
  </w:footnote>
  <w:footnote w:type="continuationSeparator" w:id="0">
    <w:p w14:paraId="6CB2985E" w14:textId="77777777" w:rsidR="00B07B22" w:rsidRDefault="00B07B22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DCD238" w14:textId="77777777" w:rsidR="00792DE9" w:rsidRDefault="00B07B22">
    <w:pPr>
      <w:pStyle w:val="Header"/>
    </w:pPr>
    <w:r>
      <w:rPr>
        <w:lang w:val="vi-VN" w:eastAsia="vi-VN"/>
      </w:rPr>
      <w:pict w14:anchorId="11AB8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792DE9" w14:paraId="1D6FD1F4" w14:textId="77777777" w:rsidTr="000B0F9E">
      <w:trPr>
        <w:trHeight w:val="1125"/>
      </w:trPr>
      <w:tc>
        <w:tcPr>
          <w:tcW w:w="2383" w:type="dxa"/>
          <w:vAlign w:val="center"/>
        </w:tcPr>
        <w:p w14:paraId="7230C754" w14:textId="77777777" w:rsidR="00792DE9" w:rsidRDefault="00792DE9" w:rsidP="00B849C2">
          <w:pPr>
            <w:pStyle w:val="Header"/>
            <w:tabs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8314" w:type="dxa"/>
          <w:hideMark/>
        </w:tcPr>
        <w:p w14:paraId="545BE6F6" w14:textId="77777777" w:rsidR="00792DE9" w:rsidRDefault="00792DE9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64B85889" w14:textId="77777777" w:rsidR="00792DE9" w:rsidRDefault="00792DE9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Floor 10 General Department Of Politics Building</w:t>
          </w:r>
        </w:p>
        <w:p w14:paraId="0F297290" w14:textId="77777777" w:rsidR="00792DE9" w:rsidRDefault="00792DE9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161 – 163 Tran Quoc Thao St, District 3, HCMC</w:t>
          </w:r>
        </w:p>
        <w:p w14:paraId="441CBC47" w14:textId="71B13B7C" w:rsidR="00792DE9" w:rsidRDefault="00792DE9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Tel: </w:t>
          </w:r>
          <w:r w:rsidR="000B0F9E">
            <w:rPr>
              <w:rFonts w:asciiTheme="majorHAnsi" w:hAnsiTheme="majorHAnsi" w:cstheme="majorHAnsi"/>
              <w:sz w:val="20"/>
              <w:szCs w:val="20"/>
              <w:lang w:val="en-US"/>
            </w:rPr>
            <w:t>(08) 62905667</w:t>
          </w:r>
        </w:p>
      </w:tc>
    </w:tr>
  </w:tbl>
  <w:p w14:paraId="65D62F2B" w14:textId="77777777" w:rsidR="00792DE9" w:rsidRPr="00B849C2" w:rsidRDefault="00B07B22">
    <w:pPr>
      <w:pStyle w:val="Header"/>
      <w:rPr>
        <w:sz w:val="10"/>
        <w:szCs w:val="10"/>
      </w:rPr>
    </w:pPr>
    <w:r>
      <w:rPr>
        <w:lang w:val="vi-VN" w:eastAsia="vi-VN"/>
      </w:rPr>
      <w:pict w14:anchorId="7C7150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792DE9">
      <w:drawing>
        <wp:anchor distT="0" distB="0" distL="114300" distR="114300" simplePos="0" relativeHeight="251659264" behindDoc="1" locked="0" layoutInCell="1" allowOverlap="1" wp14:anchorId="2221E1C7" wp14:editId="08DF6072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12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5F9ABF" w14:textId="77777777" w:rsidR="00792DE9" w:rsidRDefault="00B07B22">
    <w:pPr>
      <w:pStyle w:val="Header"/>
    </w:pPr>
    <w:r>
      <w:rPr>
        <w:lang w:val="vi-VN" w:eastAsia="vi-VN"/>
      </w:rPr>
      <w:pict w14:anchorId="4D1E8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D46"/>
    <w:multiLevelType w:val="hybridMultilevel"/>
    <w:tmpl w:val="EBD25F0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6D8C"/>
    <w:multiLevelType w:val="hybridMultilevel"/>
    <w:tmpl w:val="A264601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6371A"/>
    <w:multiLevelType w:val="multilevel"/>
    <w:tmpl w:val="4E6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6554C"/>
    <w:multiLevelType w:val="hybridMultilevel"/>
    <w:tmpl w:val="06AC2DC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F2213"/>
    <w:multiLevelType w:val="hybridMultilevel"/>
    <w:tmpl w:val="C82A91D6"/>
    <w:lvl w:ilvl="0" w:tplc="04090009">
      <w:start w:val="1"/>
      <w:numFmt w:val="bullet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10A12DD1"/>
    <w:multiLevelType w:val="multilevel"/>
    <w:tmpl w:val="EB4E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AE04DC"/>
    <w:multiLevelType w:val="multilevel"/>
    <w:tmpl w:val="4704D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802F75"/>
    <w:multiLevelType w:val="hybridMultilevel"/>
    <w:tmpl w:val="31807D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4A84BA">
      <w:start w:val="6"/>
      <w:numFmt w:val="bullet"/>
      <w:lvlText w:val="-"/>
      <w:lvlJc w:val="left"/>
      <w:pPr>
        <w:ind w:left="1755" w:hanging="675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D0E6C"/>
    <w:multiLevelType w:val="multilevel"/>
    <w:tmpl w:val="DCECC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C45CF6"/>
    <w:multiLevelType w:val="multilevel"/>
    <w:tmpl w:val="165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A21A1"/>
    <w:multiLevelType w:val="hybridMultilevel"/>
    <w:tmpl w:val="B5AC10B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235CE"/>
    <w:multiLevelType w:val="hybridMultilevel"/>
    <w:tmpl w:val="DA9C1E7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D42F8"/>
    <w:multiLevelType w:val="hybridMultilevel"/>
    <w:tmpl w:val="DC38F06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A3BFE"/>
    <w:multiLevelType w:val="hybridMultilevel"/>
    <w:tmpl w:val="9774D39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10889"/>
    <w:multiLevelType w:val="multilevel"/>
    <w:tmpl w:val="448E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D36BD1"/>
    <w:multiLevelType w:val="multilevel"/>
    <w:tmpl w:val="21C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E45FB6"/>
    <w:multiLevelType w:val="hybridMultilevel"/>
    <w:tmpl w:val="05305456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D0307B7"/>
    <w:multiLevelType w:val="multilevel"/>
    <w:tmpl w:val="2C3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54D63"/>
    <w:multiLevelType w:val="hybridMultilevel"/>
    <w:tmpl w:val="16C6F29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396BCE"/>
    <w:multiLevelType w:val="hybridMultilevel"/>
    <w:tmpl w:val="2C4813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96B7A"/>
    <w:multiLevelType w:val="hybridMultilevel"/>
    <w:tmpl w:val="CCC8C0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04F1BC">
      <w:start w:val="2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2D2707"/>
    <w:multiLevelType w:val="hybridMultilevel"/>
    <w:tmpl w:val="0832B5C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C0AA6"/>
    <w:multiLevelType w:val="multilevel"/>
    <w:tmpl w:val="847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DA2831"/>
    <w:multiLevelType w:val="hybridMultilevel"/>
    <w:tmpl w:val="52ECA8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2259B"/>
    <w:multiLevelType w:val="hybridMultilevel"/>
    <w:tmpl w:val="B1BADA6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4363AA"/>
    <w:multiLevelType w:val="hybridMultilevel"/>
    <w:tmpl w:val="894A548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EB1928"/>
    <w:multiLevelType w:val="hybridMultilevel"/>
    <w:tmpl w:val="B4E8BCB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2A756F"/>
    <w:multiLevelType w:val="multilevel"/>
    <w:tmpl w:val="DAC4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A24D27"/>
    <w:multiLevelType w:val="hybridMultilevel"/>
    <w:tmpl w:val="50F890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B6418A"/>
    <w:multiLevelType w:val="hybridMultilevel"/>
    <w:tmpl w:val="1B68CFEA"/>
    <w:lvl w:ilvl="0" w:tplc="042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461024D9"/>
    <w:multiLevelType w:val="hybridMultilevel"/>
    <w:tmpl w:val="D47AD53E"/>
    <w:lvl w:ilvl="0" w:tplc="ABB6D41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AA5C24"/>
    <w:multiLevelType w:val="hybridMultilevel"/>
    <w:tmpl w:val="5842435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145A41"/>
    <w:multiLevelType w:val="multilevel"/>
    <w:tmpl w:val="68C0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B159AD"/>
    <w:multiLevelType w:val="multilevel"/>
    <w:tmpl w:val="093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5769F7"/>
    <w:multiLevelType w:val="hybridMultilevel"/>
    <w:tmpl w:val="FEC44948"/>
    <w:lvl w:ilvl="0" w:tplc="042A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5">
    <w:nsid w:val="53E362ED"/>
    <w:multiLevelType w:val="hybridMultilevel"/>
    <w:tmpl w:val="D372404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90274"/>
    <w:multiLevelType w:val="multilevel"/>
    <w:tmpl w:val="81C8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C303B"/>
    <w:multiLevelType w:val="multilevel"/>
    <w:tmpl w:val="F63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B41451"/>
    <w:multiLevelType w:val="hybridMultilevel"/>
    <w:tmpl w:val="4F248D4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1B0252"/>
    <w:multiLevelType w:val="multilevel"/>
    <w:tmpl w:val="681E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2251C1"/>
    <w:multiLevelType w:val="hybridMultilevel"/>
    <w:tmpl w:val="1C7AF78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F6DAF"/>
    <w:multiLevelType w:val="multilevel"/>
    <w:tmpl w:val="36F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2318FD"/>
    <w:multiLevelType w:val="hybridMultilevel"/>
    <w:tmpl w:val="C31E00E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1703EE"/>
    <w:multiLevelType w:val="hybridMultilevel"/>
    <w:tmpl w:val="03DEA2A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9C4E01"/>
    <w:multiLevelType w:val="hybridMultilevel"/>
    <w:tmpl w:val="A364A4B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F63A43"/>
    <w:multiLevelType w:val="hybridMultilevel"/>
    <w:tmpl w:val="1E0C076E"/>
    <w:lvl w:ilvl="0" w:tplc="042A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6">
    <w:nsid w:val="7A6D01FC"/>
    <w:multiLevelType w:val="hybridMultilevel"/>
    <w:tmpl w:val="9910A8D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D56B44"/>
    <w:multiLevelType w:val="hybridMultilevel"/>
    <w:tmpl w:val="DD5A832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8A5F3F"/>
    <w:multiLevelType w:val="multilevel"/>
    <w:tmpl w:val="5CA452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DE5198F"/>
    <w:multiLevelType w:val="hybridMultilevel"/>
    <w:tmpl w:val="274A941C"/>
    <w:lvl w:ilvl="0" w:tplc="71564F0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40"/>
  </w:num>
  <w:num w:numId="4">
    <w:abstractNumId w:val="45"/>
  </w:num>
  <w:num w:numId="5">
    <w:abstractNumId w:val="34"/>
  </w:num>
  <w:num w:numId="6">
    <w:abstractNumId w:val="24"/>
  </w:num>
  <w:num w:numId="7">
    <w:abstractNumId w:val="0"/>
  </w:num>
  <w:num w:numId="8">
    <w:abstractNumId w:val="1"/>
  </w:num>
  <w:num w:numId="9">
    <w:abstractNumId w:val="13"/>
  </w:num>
  <w:num w:numId="10">
    <w:abstractNumId w:val="25"/>
  </w:num>
  <w:num w:numId="11">
    <w:abstractNumId w:val="47"/>
  </w:num>
  <w:num w:numId="12">
    <w:abstractNumId w:val="7"/>
  </w:num>
  <w:num w:numId="13">
    <w:abstractNumId w:val="28"/>
  </w:num>
  <w:num w:numId="14">
    <w:abstractNumId w:val="21"/>
  </w:num>
  <w:num w:numId="15">
    <w:abstractNumId w:val="43"/>
  </w:num>
  <w:num w:numId="16">
    <w:abstractNumId w:val="18"/>
  </w:num>
  <w:num w:numId="17">
    <w:abstractNumId w:val="44"/>
  </w:num>
  <w:num w:numId="18">
    <w:abstractNumId w:val="35"/>
  </w:num>
  <w:num w:numId="19">
    <w:abstractNumId w:val="49"/>
  </w:num>
  <w:num w:numId="20">
    <w:abstractNumId w:val="16"/>
  </w:num>
  <w:num w:numId="21">
    <w:abstractNumId w:val="42"/>
  </w:num>
  <w:num w:numId="22">
    <w:abstractNumId w:val="46"/>
  </w:num>
  <w:num w:numId="23">
    <w:abstractNumId w:val="12"/>
  </w:num>
  <w:num w:numId="24">
    <w:abstractNumId w:val="10"/>
  </w:num>
  <w:num w:numId="25">
    <w:abstractNumId w:val="3"/>
  </w:num>
  <w:num w:numId="26">
    <w:abstractNumId w:val="19"/>
  </w:num>
  <w:num w:numId="27">
    <w:abstractNumId w:val="38"/>
  </w:num>
  <w:num w:numId="28">
    <w:abstractNumId w:val="31"/>
  </w:num>
  <w:num w:numId="29">
    <w:abstractNumId w:val="29"/>
  </w:num>
  <w:num w:numId="30">
    <w:abstractNumId w:val="48"/>
  </w:num>
  <w:num w:numId="31">
    <w:abstractNumId w:val="6"/>
  </w:num>
  <w:num w:numId="32">
    <w:abstractNumId w:val="30"/>
  </w:num>
  <w:num w:numId="33">
    <w:abstractNumId w:val="11"/>
  </w:num>
  <w:num w:numId="34">
    <w:abstractNumId w:val="23"/>
  </w:num>
  <w:num w:numId="35">
    <w:abstractNumId w:val="26"/>
  </w:num>
  <w:num w:numId="36">
    <w:abstractNumId w:val="22"/>
  </w:num>
  <w:num w:numId="37">
    <w:abstractNumId w:val="41"/>
  </w:num>
  <w:num w:numId="38">
    <w:abstractNumId w:val="15"/>
  </w:num>
  <w:num w:numId="39">
    <w:abstractNumId w:val="36"/>
  </w:num>
  <w:num w:numId="40">
    <w:abstractNumId w:val="37"/>
  </w:num>
  <w:num w:numId="41">
    <w:abstractNumId w:val="17"/>
  </w:num>
  <w:num w:numId="42">
    <w:abstractNumId w:val="27"/>
  </w:num>
  <w:num w:numId="43">
    <w:abstractNumId w:val="39"/>
  </w:num>
  <w:num w:numId="44">
    <w:abstractNumId w:val="32"/>
  </w:num>
  <w:num w:numId="45">
    <w:abstractNumId w:val="33"/>
  </w:num>
  <w:num w:numId="46">
    <w:abstractNumId w:val="5"/>
  </w:num>
  <w:num w:numId="47">
    <w:abstractNumId w:val="2"/>
  </w:num>
  <w:num w:numId="48">
    <w:abstractNumId w:val="8"/>
  </w:num>
  <w:num w:numId="49">
    <w:abstractNumId w:val="9"/>
  </w:num>
  <w:num w:numId="5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09"/>
    <w:rsid w:val="000135D5"/>
    <w:rsid w:val="0002031F"/>
    <w:rsid w:val="00033D99"/>
    <w:rsid w:val="00040EAE"/>
    <w:rsid w:val="00060541"/>
    <w:rsid w:val="0006063F"/>
    <w:rsid w:val="00070B8B"/>
    <w:rsid w:val="00073F0B"/>
    <w:rsid w:val="00076DF1"/>
    <w:rsid w:val="00090F80"/>
    <w:rsid w:val="00093557"/>
    <w:rsid w:val="000B0F9E"/>
    <w:rsid w:val="000C2A11"/>
    <w:rsid w:val="0011341A"/>
    <w:rsid w:val="00123247"/>
    <w:rsid w:val="00141442"/>
    <w:rsid w:val="00141D5F"/>
    <w:rsid w:val="001550F6"/>
    <w:rsid w:val="00182A54"/>
    <w:rsid w:val="001938E9"/>
    <w:rsid w:val="001A1FCC"/>
    <w:rsid w:val="001A5FFF"/>
    <w:rsid w:val="001B75AB"/>
    <w:rsid w:val="001D48E7"/>
    <w:rsid w:val="001E000C"/>
    <w:rsid w:val="001E4ACE"/>
    <w:rsid w:val="001F22AC"/>
    <w:rsid w:val="0022656F"/>
    <w:rsid w:val="00231DE9"/>
    <w:rsid w:val="00233A84"/>
    <w:rsid w:val="00236E24"/>
    <w:rsid w:val="00243306"/>
    <w:rsid w:val="002639F3"/>
    <w:rsid w:val="00272C3F"/>
    <w:rsid w:val="0027495B"/>
    <w:rsid w:val="002771B0"/>
    <w:rsid w:val="002915B3"/>
    <w:rsid w:val="002A049D"/>
    <w:rsid w:val="002E6C7C"/>
    <w:rsid w:val="00316BFD"/>
    <w:rsid w:val="00367000"/>
    <w:rsid w:val="00386CA3"/>
    <w:rsid w:val="00391B51"/>
    <w:rsid w:val="0039311B"/>
    <w:rsid w:val="0039400A"/>
    <w:rsid w:val="003A3E40"/>
    <w:rsid w:val="003B020B"/>
    <w:rsid w:val="003B42C9"/>
    <w:rsid w:val="003D6F5F"/>
    <w:rsid w:val="003F7F09"/>
    <w:rsid w:val="00405A94"/>
    <w:rsid w:val="0041343D"/>
    <w:rsid w:val="004236A9"/>
    <w:rsid w:val="004417FA"/>
    <w:rsid w:val="00466A81"/>
    <w:rsid w:val="004762F5"/>
    <w:rsid w:val="00481D16"/>
    <w:rsid w:val="00490A60"/>
    <w:rsid w:val="004963C3"/>
    <w:rsid w:val="004A5BAA"/>
    <w:rsid w:val="004B4D0A"/>
    <w:rsid w:val="004C66A1"/>
    <w:rsid w:val="004C74E8"/>
    <w:rsid w:val="00502A2E"/>
    <w:rsid w:val="005305BB"/>
    <w:rsid w:val="00534138"/>
    <w:rsid w:val="00542664"/>
    <w:rsid w:val="00557AE2"/>
    <w:rsid w:val="005739C5"/>
    <w:rsid w:val="00597CEC"/>
    <w:rsid w:val="005D031A"/>
    <w:rsid w:val="005D4095"/>
    <w:rsid w:val="005D6FBB"/>
    <w:rsid w:val="005F7F23"/>
    <w:rsid w:val="0060668B"/>
    <w:rsid w:val="006172C7"/>
    <w:rsid w:val="00646A90"/>
    <w:rsid w:val="006819E0"/>
    <w:rsid w:val="0068679D"/>
    <w:rsid w:val="006B3870"/>
    <w:rsid w:val="006C5DEE"/>
    <w:rsid w:val="006E743D"/>
    <w:rsid w:val="007001BD"/>
    <w:rsid w:val="00704DE3"/>
    <w:rsid w:val="0072001B"/>
    <w:rsid w:val="00720FB1"/>
    <w:rsid w:val="007222B3"/>
    <w:rsid w:val="00736FCA"/>
    <w:rsid w:val="00744F54"/>
    <w:rsid w:val="00771B2F"/>
    <w:rsid w:val="00785D81"/>
    <w:rsid w:val="00792DE9"/>
    <w:rsid w:val="007B6B6B"/>
    <w:rsid w:val="007C2483"/>
    <w:rsid w:val="007D3E2F"/>
    <w:rsid w:val="007E4C1B"/>
    <w:rsid w:val="007F1682"/>
    <w:rsid w:val="0080193F"/>
    <w:rsid w:val="00857775"/>
    <w:rsid w:val="00870C12"/>
    <w:rsid w:val="00886DB9"/>
    <w:rsid w:val="00892F15"/>
    <w:rsid w:val="008B3169"/>
    <w:rsid w:val="008F4E41"/>
    <w:rsid w:val="0091395F"/>
    <w:rsid w:val="0094078F"/>
    <w:rsid w:val="00946400"/>
    <w:rsid w:val="00951F67"/>
    <w:rsid w:val="00993831"/>
    <w:rsid w:val="00994650"/>
    <w:rsid w:val="009A355B"/>
    <w:rsid w:val="009A69DF"/>
    <w:rsid w:val="009B4C43"/>
    <w:rsid w:val="009C5B6F"/>
    <w:rsid w:val="009D002F"/>
    <w:rsid w:val="00A02BD8"/>
    <w:rsid w:val="00A059C1"/>
    <w:rsid w:val="00A10E1C"/>
    <w:rsid w:val="00A14848"/>
    <w:rsid w:val="00A45AEB"/>
    <w:rsid w:val="00A4682F"/>
    <w:rsid w:val="00A7042B"/>
    <w:rsid w:val="00A80AA9"/>
    <w:rsid w:val="00AA3B8A"/>
    <w:rsid w:val="00AC2DE0"/>
    <w:rsid w:val="00AD7E7D"/>
    <w:rsid w:val="00AF290F"/>
    <w:rsid w:val="00AF698C"/>
    <w:rsid w:val="00B073D1"/>
    <w:rsid w:val="00B07B22"/>
    <w:rsid w:val="00B11AA1"/>
    <w:rsid w:val="00B207D6"/>
    <w:rsid w:val="00B43110"/>
    <w:rsid w:val="00B6416D"/>
    <w:rsid w:val="00B64742"/>
    <w:rsid w:val="00B83DE3"/>
    <w:rsid w:val="00B84952"/>
    <w:rsid w:val="00B849C2"/>
    <w:rsid w:val="00B84FCB"/>
    <w:rsid w:val="00B91E94"/>
    <w:rsid w:val="00BA555E"/>
    <w:rsid w:val="00BD6127"/>
    <w:rsid w:val="00BE336B"/>
    <w:rsid w:val="00C61D0B"/>
    <w:rsid w:val="00C67F2B"/>
    <w:rsid w:val="00C67F68"/>
    <w:rsid w:val="00CB3E71"/>
    <w:rsid w:val="00CD32DC"/>
    <w:rsid w:val="00CD35DE"/>
    <w:rsid w:val="00CE4155"/>
    <w:rsid w:val="00CF5205"/>
    <w:rsid w:val="00D22B73"/>
    <w:rsid w:val="00D271D9"/>
    <w:rsid w:val="00D33574"/>
    <w:rsid w:val="00D41130"/>
    <w:rsid w:val="00D620C9"/>
    <w:rsid w:val="00D83257"/>
    <w:rsid w:val="00D873F4"/>
    <w:rsid w:val="00D92C83"/>
    <w:rsid w:val="00DE0909"/>
    <w:rsid w:val="00DE29CC"/>
    <w:rsid w:val="00DF63F2"/>
    <w:rsid w:val="00E071F9"/>
    <w:rsid w:val="00E10A66"/>
    <w:rsid w:val="00E17661"/>
    <w:rsid w:val="00E2427F"/>
    <w:rsid w:val="00E449F6"/>
    <w:rsid w:val="00E4538D"/>
    <w:rsid w:val="00E52698"/>
    <w:rsid w:val="00E779A1"/>
    <w:rsid w:val="00E802FB"/>
    <w:rsid w:val="00E82006"/>
    <w:rsid w:val="00E9790B"/>
    <w:rsid w:val="00EA55F8"/>
    <w:rsid w:val="00EB0121"/>
    <w:rsid w:val="00ED36FA"/>
    <w:rsid w:val="00EE4A93"/>
    <w:rsid w:val="00F312FE"/>
    <w:rsid w:val="00F5225F"/>
    <w:rsid w:val="00F7592C"/>
    <w:rsid w:val="00F82128"/>
    <w:rsid w:val="00F9445F"/>
    <w:rsid w:val="00F9634A"/>
    <w:rsid w:val="00FB0CD9"/>
    <w:rsid w:val="00FE4D27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  <w14:docId w14:val="5512F349"/>
  <w15:docId w15:val="{FF0FCE57-A7DA-4D45-B350-D16B075F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A11"/>
    <w:rPr>
      <w:noProof/>
    </w:rPr>
  </w:style>
  <w:style w:type="paragraph" w:styleId="Heading3">
    <w:name w:val="heading 3"/>
    <w:basedOn w:val="Normal"/>
    <w:link w:val="Heading3Char"/>
    <w:uiPriority w:val="9"/>
    <w:qFormat/>
    <w:rsid w:val="001D4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2"/>
    <w:rPr>
      <w:noProof/>
      <w:lang w:val="vi-VN"/>
    </w:rPr>
  </w:style>
  <w:style w:type="table" w:styleId="TableGrid">
    <w:name w:val="Table Grid"/>
    <w:basedOn w:val="TableNormal"/>
    <w:uiPriority w:val="59"/>
    <w:rsid w:val="00B849C2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247"/>
    <w:rPr>
      <w:color w:val="808080"/>
    </w:rPr>
  </w:style>
  <w:style w:type="paragraph" w:styleId="ListParagraph">
    <w:name w:val="List Paragraph"/>
    <w:basedOn w:val="Normal"/>
    <w:uiPriority w:val="34"/>
    <w:qFormat/>
    <w:rsid w:val="00123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B0"/>
    <w:rPr>
      <w:rFonts w:ascii="Tahoma" w:hAnsi="Tahoma" w:cs="Tahoma"/>
      <w:noProof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1D48E7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styleId="Emphasis">
    <w:name w:val="Emphasis"/>
    <w:basedOn w:val="DefaultParagraphFont"/>
    <w:uiPriority w:val="20"/>
    <w:qFormat/>
    <w:rsid w:val="001D4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P\Documents\M&#7851;u%20Office%20T&#249;y%20ch&#7881;nh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726B-1E24-8C4D-825C-9FA6EA41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D:\VIP\Documents\Mẫu Office Tùy chỉnh\Mẫu tài liệu TS Media.dotx</Template>
  <TotalTime>92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Sơn Nguyễn Trường</dc:creator>
  <cp:lastModifiedBy>Microsoft Office User</cp:lastModifiedBy>
  <cp:revision>70</cp:revision>
  <cp:lastPrinted>2014-07-26T03:41:00Z</cp:lastPrinted>
  <dcterms:created xsi:type="dcterms:W3CDTF">2014-07-23T03:41:00Z</dcterms:created>
  <dcterms:modified xsi:type="dcterms:W3CDTF">2017-03-16T14:31:00Z</dcterms:modified>
</cp:coreProperties>
</file>