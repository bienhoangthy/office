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36"/>
        </w:rPr>
      </w:pPr>
      <w:r w:rsidRPr="00F512EB">
        <w:rPr>
          <w:rFonts w:ascii="Times New Roman" w:eastAsia="Times New Roman" w:hAnsi="Times New Roman" w:cs="Times New Roman"/>
          <w:b/>
          <w:bCs/>
          <w:sz w:val="36"/>
          <w:szCs w:val="36"/>
        </w:rPr>
        <w:t>Phiếu Thông tin  Hợp Đồng</w:t>
      </w:r>
    </w:p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12EB" w:rsidRPr="00805A45" w:rsidRDefault="00F512EB" w:rsidP="00F512EB">
      <w:pPr>
        <w:pStyle w:val="oancuaDanhsach"/>
        <w:numPr>
          <w:ilvl w:val="0"/>
          <w:numId w:val="24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5A45">
        <w:rPr>
          <w:rFonts w:ascii="Times New Roman" w:eastAsia="Times New Roman" w:hAnsi="Times New Roman" w:cs="Times New Roman"/>
          <w:b/>
          <w:bCs/>
          <w:sz w:val="28"/>
          <w:szCs w:val="28"/>
        </w:rPr>
        <w:t>Thông tin</w:t>
      </w:r>
    </w:p>
    <w:p w:rsidR="00F512EB" w:rsidRP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Tên khách hàng:……………………………………………………………………...............</w:t>
      </w:r>
    </w:p>
    <w:p w:rsidR="00F512EB" w:rsidRP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Loại hình     :…………………………………; Gía trị Hợp đồng: Hạn………………….</w:t>
      </w:r>
    </w:p>
    <w:p w:rsidR="00F512EB" w:rsidRP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Người phụ trách chính:……………………………………, Số ĐT:…………………….</w:t>
      </w:r>
    </w:p>
    <w:p w:rsidR="00F512EB" w:rsidRP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NV Phụ Trách :……………………………………………………………………...........</w:t>
      </w:r>
    </w:p>
    <w:p w:rsidR="00F512EB" w:rsidRP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Ngày nhận HĐ:  …....../……/20…  ;  Ngày bàn giao: ……../……./20…</w:t>
      </w:r>
    </w:p>
    <w:p w:rsidR="00F512EB" w:rsidRDefault="00F512EB" w:rsidP="00F512EB">
      <w:pPr>
        <w:pStyle w:val="oancuaDanhsach"/>
        <w:numPr>
          <w:ilvl w:val="0"/>
          <w:numId w:val="25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12EB">
        <w:rPr>
          <w:rFonts w:ascii="Times New Roman" w:hAnsi="Times New Roman" w:cs="Times New Roman"/>
          <w:b/>
          <w:sz w:val="24"/>
          <w:szCs w:val="24"/>
        </w:rPr>
        <w:t xml:space="preserve">Số Lần Thanh toán:  </w:t>
      </w:r>
    </w:p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ind w:left="691"/>
        <w:rPr>
          <w:rFonts w:ascii="Times New Roman" w:hAnsi="Times New Roman" w:cs="Times New Roman"/>
          <w:b/>
          <w:sz w:val="24"/>
          <w:szCs w:val="24"/>
        </w:rPr>
      </w:pPr>
    </w:p>
    <w:p w:rsidR="00F512EB" w:rsidRPr="00805A45" w:rsidRDefault="00F512EB" w:rsidP="00F512EB">
      <w:pPr>
        <w:pStyle w:val="oancuaDanhsach"/>
        <w:numPr>
          <w:ilvl w:val="0"/>
          <w:numId w:val="24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5A45">
        <w:rPr>
          <w:rFonts w:ascii="Times New Roman" w:hAnsi="Times New Roman" w:cs="Times New Roman"/>
          <w:b/>
          <w:sz w:val="28"/>
          <w:szCs w:val="28"/>
        </w:rPr>
        <w:t>Yêu Cầu khách hàng</w:t>
      </w:r>
      <w:r w:rsidRPr="00805A45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ind w:left="331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190"/>
        <w:gridCol w:w="4096"/>
        <w:gridCol w:w="1254"/>
        <w:gridCol w:w="3396"/>
      </w:tblGrid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Màu sắc</w:t>
            </w:r>
          </w:p>
        </w:tc>
        <w:tc>
          <w:tcPr>
            <w:tcW w:w="8728" w:type="dxa"/>
            <w:gridSpan w:val="3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Ngôn ngữ</w:t>
            </w:r>
          </w:p>
        </w:tc>
        <w:tc>
          <w:tcPr>
            <w:tcW w:w="8728" w:type="dxa"/>
            <w:gridSpan w:val="3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Chức năng căn bản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Chụp hình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TT trực tuyến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Trang intro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Dịch thuật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Banner (fee)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Banner ( Phí)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Hỗ trợ PR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Nội dung WS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Xuất VAT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</w:t>
            </w:r>
          </w:p>
        </w:tc>
      </w:tr>
      <w:tr w:rsidR="00F512EB" w:rsidRPr="00805A45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409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□    Mua của TS  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Gói:  ………………………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□    TS tặng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□    Khách hàng cung cấp </w:t>
            </w:r>
          </w:p>
        </w:tc>
        <w:tc>
          <w:tcPr>
            <w:tcW w:w="125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Tên Miền </w:t>
            </w:r>
          </w:p>
        </w:tc>
        <w:tc>
          <w:tcPr>
            <w:tcW w:w="337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□   Mua của TS 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Số lượng:    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□   TS tặng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□    Khách hàng cung cấp </w:t>
            </w: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Chức năng phức tạp</w:t>
            </w:r>
          </w:p>
        </w:tc>
        <w:tc>
          <w:tcPr>
            <w:tcW w:w="8728" w:type="dxa"/>
            <w:gridSpan w:val="3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………………………………………………………………………………………….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EB" w:rsidRPr="00F512EB" w:rsidTr="00963C02">
        <w:tc>
          <w:tcPr>
            <w:tcW w:w="119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 xml:space="preserve">Lưu ý </w:t>
            </w:r>
          </w:p>
        </w:tc>
        <w:tc>
          <w:tcPr>
            <w:tcW w:w="8728" w:type="dxa"/>
            <w:gridSpan w:val="3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</w:t>
            </w: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</w:t>
            </w:r>
          </w:p>
          <w:p w:rsidR="00805A45" w:rsidRPr="00F512EB" w:rsidRDefault="00805A45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12EB" w:rsidRDefault="00F512EB" w:rsidP="00F512EB">
      <w:p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2EB" w:rsidRDefault="00F512EB" w:rsidP="00F512EB">
      <w:p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2EB" w:rsidRPr="00805A45" w:rsidRDefault="00F512EB" w:rsidP="00F512EB">
      <w:p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12EB" w:rsidRPr="00805A45" w:rsidRDefault="00F512EB" w:rsidP="00F512EB">
      <w:pPr>
        <w:pStyle w:val="oancuaDanhsach"/>
        <w:numPr>
          <w:ilvl w:val="0"/>
          <w:numId w:val="24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5A45">
        <w:rPr>
          <w:rFonts w:ascii="Times New Roman" w:hAnsi="Times New Roman" w:cs="Times New Roman"/>
          <w:b/>
          <w:sz w:val="28"/>
          <w:szCs w:val="28"/>
        </w:rPr>
        <w:t>Quy trình công việc:</w:t>
      </w:r>
    </w:p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ind w:left="33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126"/>
        <w:gridCol w:w="2268"/>
        <w:gridCol w:w="1984"/>
      </w:tblGrid>
      <w:tr w:rsidR="00F512EB" w:rsidRPr="00F512EB" w:rsidTr="004974B5">
        <w:trPr>
          <w:trHeight w:val="309"/>
        </w:trPr>
        <w:tc>
          <w:tcPr>
            <w:tcW w:w="1843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985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b/>
                <w:sz w:val="24"/>
                <w:szCs w:val="24"/>
              </w:rPr>
              <w:t>Thời gian nhận</w:t>
            </w:r>
          </w:p>
        </w:tc>
        <w:tc>
          <w:tcPr>
            <w:tcW w:w="212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  <w:tc>
          <w:tcPr>
            <w:tcW w:w="226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b/>
                <w:sz w:val="24"/>
                <w:szCs w:val="24"/>
              </w:rPr>
              <w:t>Nhân viên phụ trách</w:t>
            </w:r>
          </w:p>
        </w:tc>
        <w:tc>
          <w:tcPr>
            <w:tcW w:w="198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Tiến độ </w:t>
            </w:r>
          </w:p>
        </w:tc>
      </w:tr>
      <w:tr w:rsidR="00F512EB" w:rsidRPr="00F512EB" w:rsidTr="004974B5">
        <w:trPr>
          <w:trHeight w:val="70"/>
        </w:trPr>
        <w:tc>
          <w:tcPr>
            <w:tcW w:w="1843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Lên layout</w:t>
            </w:r>
          </w:p>
        </w:tc>
        <w:tc>
          <w:tcPr>
            <w:tcW w:w="1985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……/………/20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2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……/……../20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26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98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bookmarkStart w:id="0" w:name="_GoBack"/>
        <w:bookmarkEnd w:id="0"/>
      </w:tr>
      <w:tr w:rsidR="00F512EB" w:rsidRPr="00F512EB" w:rsidTr="004974B5">
        <w:trPr>
          <w:trHeight w:val="70"/>
        </w:trPr>
        <w:tc>
          <w:tcPr>
            <w:tcW w:w="1843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CSS, HTML</w:t>
            </w:r>
          </w:p>
        </w:tc>
        <w:tc>
          <w:tcPr>
            <w:tcW w:w="1985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……/………/20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2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……/………/20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26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………………….........</w:t>
            </w:r>
          </w:p>
        </w:tc>
        <w:tc>
          <w:tcPr>
            <w:tcW w:w="198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</w:tr>
      <w:tr w:rsidR="00F512EB" w:rsidRPr="00F512EB" w:rsidTr="004974B5">
        <w:trPr>
          <w:trHeight w:val="386"/>
        </w:trPr>
        <w:tc>
          <w:tcPr>
            <w:tcW w:w="1843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Lên Code</w:t>
            </w:r>
          </w:p>
        </w:tc>
        <w:tc>
          <w:tcPr>
            <w:tcW w:w="1985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……/……../20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2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…..../……./20</w:t>
            </w:r>
            <w:r w:rsidRPr="00F5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268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984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</w:tr>
    </w:tbl>
    <w:p w:rsid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2EB" w:rsidRDefault="00F512EB" w:rsidP="00F512EB">
      <w:pPr>
        <w:pStyle w:val="oancuaDanhsach"/>
        <w:numPr>
          <w:ilvl w:val="0"/>
          <w:numId w:val="29"/>
        </w:numPr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12EB">
        <w:rPr>
          <w:rFonts w:ascii="Times New Roman" w:hAnsi="Times New Roman" w:cs="Times New Roman"/>
          <w:b/>
          <w:sz w:val="24"/>
          <w:szCs w:val="24"/>
        </w:rPr>
        <w:t>Thông báo bàn giao:</w:t>
      </w:r>
    </w:p>
    <w:p w:rsidR="00F512EB" w:rsidRPr="00F512EB" w:rsidRDefault="00F512EB" w:rsidP="00F512EB">
      <w:pPr>
        <w:pStyle w:val="oancuaDanhsach"/>
        <w:tabs>
          <w:tab w:val="left" w:pos="0"/>
          <w:tab w:val="left" w:pos="14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552"/>
        <w:gridCol w:w="2676"/>
        <w:gridCol w:w="2676"/>
      </w:tblGrid>
      <w:tr w:rsidR="00F512EB" w:rsidRPr="00F512EB" w:rsidTr="00963C02">
        <w:tc>
          <w:tcPr>
            <w:tcW w:w="241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Ngày bàn giao</w:t>
            </w:r>
          </w:p>
        </w:tc>
        <w:tc>
          <w:tcPr>
            <w:tcW w:w="2552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Nhân viên phụ trách</w:t>
            </w:r>
          </w:p>
        </w:tc>
        <w:tc>
          <w:tcPr>
            <w:tcW w:w="253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Phát sinh</w:t>
            </w:r>
          </w:p>
        </w:tc>
        <w:tc>
          <w:tcPr>
            <w:tcW w:w="242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Accaunt xác nhận</w:t>
            </w:r>
          </w:p>
        </w:tc>
      </w:tr>
      <w:tr w:rsidR="00F512EB" w:rsidRPr="00F512EB" w:rsidTr="00963C02">
        <w:tc>
          <w:tcPr>
            <w:tcW w:w="241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……/……./20…</w:t>
            </w:r>
          </w:p>
        </w:tc>
        <w:tc>
          <w:tcPr>
            <w:tcW w:w="2552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  <w:tc>
          <w:tcPr>
            <w:tcW w:w="2536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</w:p>
        </w:tc>
        <w:tc>
          <w:tcPr>
            <w:tcW w:w="2420" w:type="dxa"/>
          </w:tcPr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EB" w:rsidRPr="00F512EB" w:rsidRDefault="00F512EB" w:rsidP="00963C02">
            <w:pPr>
              <w:pStyle w:val="oancuaDanhsach"/>
              <w:tabs>
                <w:tab w:val="left" w:pos="0"/>
                <w:tab w:val="left" w:pos="14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</w:p>
        </w:tc>
      </w:tr>
    </w:tbl>
    <w:p w:rsid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after="200" w:line="240" w:lineRule="auto"/>
        <w:ind w:left="331"/>
        <w:rPr>
          <w:rFonts w:ascii="Times New Roman" w:hAnsi="Times New Roman" w:cs="Times New Roman"/>
          <w:b/>
          <w:sz w:val="24"/>
          <w:szCs w:val="24"/>
        </w:rPr>
      </w:pPr>
    </w:p>
    <w:p w:rsidR="00F512EB" w:rsidRPr="00805A45" w:rsidRDefault="00F512EB" w:rsidP="00F512EB">
      <w:pPr>
        <w:pStyle w:val="oancuaDanhsach"/>
        <w:numPr>
          <w:ilvl w:val="0"/>
          <w:numId w:val="24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5A45">
        <w:rPr>
          <w:rFonts w:ascii="Times New Roman" w:hAnsi="Times New Roman" w:cs="Times New Roman"/>
          <w:b/>
          <w:sz w:val="28"/>
          <w:szCs w:val="28"/>
        </w:rPr>
        <w:t>Phát sinh yêu cầu thêm ( Tính Phí )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ind w:left="331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 xml:space="preserve">      4.1 ……………………………………………………………………………………………………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ind w:left="691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 xml:space="preserve">      ……………………………………………………………………………………………………</w:t>
      </w:r>
    </w:p>
    <w:p w:rsidR="00F512EB" w:rsidRPr="00F512EB" w:rsidRDefault="00F512EB" w:rsidP="00F512EB">
      <w:pPr>
        <w:pStyle w:val="oancuaDanhsach"/>
        <w:numPr>
          <w:ilvl w:val="0"/>
          <w:numId w:val="26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Gía:……………………………………………………………………………………………….</w:t>
      </w:r>
    </w:p>
    <w:p w:rsidR="00F512EB" w:rsidRPr="00F512EB" w:rsidRDefault="00F512EB" w:rsidP="00F512EB">
      <w:pPr>
        <w:pStyle w:val="oancuaDanhsach"/>
        <w:numPr>
          <w:ilvl w:val="1"/>
          <w:numId w:val="30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…………………………………………………………………………………………………...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ind w:left="691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 xml:space="preserve">        ……………………………………………………………………………………………………</w:t>
      </w:r>
    </w:p>
    <w:p w:rsidR="00F512EB" w:rsidRPr="00805A45" w:rsidRDefault="00F512EB" w:rsidP="00F512EB">
      <w:pPr>
        <w:pStyle w:val="oancuaDanhsach"/>
        <w:numPr>
          <w:ilvl w:val="0"/>
          <w:numId w:val="30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05A45">
        <w:rPr>
          <w:rFonts w:ascii="Times New Roman" w:hAnsi="Times New Roman" w:cs="Times New Roman"/>
          <w:b/>
          <w:sz w:val="28"/>
          <w:szCs w:val="28"/>
        </w:rPr>
        <w:t>Kế toán Thu phí và xác nhận theo từng giai đoạn: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89"/>
        <w:gridCol w:w="4281"/>
        <w:gridCol w:w="3486"/>
      </w:tblGrid>
      <w:tr w:rsidR="00F512EB" w:rsidRPr="00F512EB" w:rsidTr="00963C02">
        <w:tc>
          <w:tcPr>
            <w:tcW w:w="2689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Thanh toán lần 1</w:t>
            </w:r>
          </w:p>
        </w:tc>
        <w:tc>
          <w:tcPr>
            <w:tcW w:w="4281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EB" w:rsidRPr="00F512EB" w:rsidTr="00963C02">
        <w:tc>
          <w:tcPr>
            <w:tcW w:w="2689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Thanh toán lần 2</w:t>
            </w:r>
          </w:p>
        </w:tc>
        <w:tc>
          <w:tcPr>
            <w:tcW w:w="4281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EB" w:rsidRPr="00F512EB" w:rsidTr="00963C02">
        <w:tc>
          <w:tcPr>
            <w:tcW w:w="2689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12EB">
              <w:rPr>
                <w:rFonts w:ascii="Times New Roman" w:hAnsi="Times New Roman" w:cs="Times New Roman"/>
                <w:sz w:val="24"/>
                <w:szCs w:val="24"/>
              </w:rPr>
              <w:t>Thanh toán lần 3</w:t>
            </w:r>
          </w:p>
        </w:tc>
        <w:tc>
          <w:tcPr>
            <w:tcW w:w="4281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512EB" w:rsidRPr="00F512EB" w:rsidRDefault="00F512EB" w:rsidP="00963C02">
            <w:pPr>
              <w:tabs>
                <w:tab w:val="center" w:pos="4680"/>
                <w:tab w:val="center" w:pos="5233"/>
                <w:tab w:val="left" w:pos="7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12EB" w:rsidRDefault="00F512EB" w:rsidP="00F512EB">
      <w:pPr>
        <w:tabs>
          <w:tab w:val="center" w:pos="4680"/>
          <w:tab w:val="center" w:pos="5233"/>
          <w:tab w:val="left" w:pos="703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2EB" w:rsidRPr="00F512EB" w:rsidRDefault="00F512EB" w:rsidP="00F512EB">
      <w:pPr>
        <w:tabs>
          <w:tab w:val="center" w:pos="4680"/>
          <w:tab w:val="center" w:pos="5233"/>
          <w:tab w:val="left" w:pos="703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12EB">
        <w:rPr>
          <w:rFonts w:ascii="Times New Roman" w:hAnsi="Times New Roman" w:cs="Times New Roman"/>
          <w:b/>
          <w:sz w:val="24"/>
          <w:szCs w:val="24"/>
        </w:rPr>
        <w:t>Xác nhận các bộ phận :</w:t>
      </w:r>
    </w:p>
    <w:p w:rsidR="00F512EB" w:rsidRPr="00F512EB" w:rsidRDefault="00F512EB" w:rsidP="00F512EB">
      <w:pPr>
        <w:pStyle w:val="oancuaDanhsach"/>
        <w:numPr>
          <w:ilvl w:val="0"/>
          <w:numId w:val="28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Mục 1, 2 KD xác nhận : ………………………………, Ký tên:…………………………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12EB" w:rsidRPr="00F512EB" w:rsidRDefault="00F512EB" w:rsidP="00F512EB">
      <w:pPr>
        <w:pStyle w:val="oancuaDanhsach"/>
        <w:numPr>
          <w:ilvl w:val="0"/>
          <w:numId w:val="28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Mục 3, 4 Account  xác nhận:………………………… , Ký tên:…………………………</w:t>
      </w:r>
    </w:p>
    <w:p w:rsidR="00F512EB" w:rsidRPr="00F512EB" w:rsidRDefault="00F512EB" w:rsidP="00F512EB">
      <w:pPr>
        <w:tabs>
          <w:tab w:val="center" w:pos="4680"/>
          <w:tab w:val="center" w:pos="5233"/>
          <w:tab w:val="left" w:pos="703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2EB">
        <w:rPr>
          <w:rFonts w:ascii="Times New Roman" w:hAnsi="Times New Roman" w:cs="Times New Roman"/>
          <w:b/>
          <w:sz w:val="24"/>
          <w:szCs w:val="24"/>
        </w:rPr>
        <w:t>TS Media, Ngày…..Tháng …… Năm 20…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12EB">
        <w:rPr>
          <w:rFonts w:ascii="Times New Roman" w:hAnsi="Times New Roman" w:cs="Times New Roman"/>
          <w:i/>
          <w:sz w:val="24"/>
          <w:szCs w:val="24"/>
        </w:rPr>
        <w:t>Các trưởng bộ phận liên quan xác nhận bàn giao và thanh lý hợp đồng.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512EB" w:rsidRPr="00F512EB" w:rsidRDefault="00F512EB" w:rsidP="00F512EB">
      <w:pPr>
        <w:pStyle w:val="oancuaDanhsach"/>
        <w:numPr>
          <w:ilvl w:val="0"/>
          <w:numId w:val="27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Kế toán xác nhận thu phí  hợp đồng 100%:………………………………………………</w:t>
      </w:r>
    </w:p>
    <w:p w:rsidR="00F512EB" w:rsidRPr="00F512EB" w:rsidRDefault="00F512EB" w:rsidP="00F512EB">
      <w:pPr>
        <w:pStyle w:val="oancuaDanhsach"/>
        <w:tabs>
          <w:tab w:val="center" w:pos="4680"/>
          <w:tab w:val="center" w:pos="5233"/>
          <w:tab w:val="left" w:pos="7035"/>
        </w:tabs>
        <w:spacing w:line="240" w:lineRule="auto"/>
        <w:ind w:left="1771"/>
        <w:rPr>
          <w:rFonts w:ascii="Times New Roman" w:hAnsi="Times New Roman" w:cs="Times New Roman"/>
          <w:sz w:val="24"/>
          <w:szCs w:val="24"/>
        </w:rPr>
      </w:pPr>
    </w:p>
    <w:p w:rsidR="00F512EB" w:rsidRPr="00F512EB" w:rsidRDefault="00F512EB" w:rsidP="00F512EB">
      <w:pPr>
        <w:pStyle w:val="oancuaDanhsach"/>
        <w:numPr>
          <w:ilvl w:val="0"/>
          <w:numId w:val="27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Trưởng Nhóm kinh doanh xác nhận          :………………………………………………</w:t>
      </w:r>
    </w:p>
    <w:p w:rsidR="00F512EB" w:rsidRPr="00F512EB" w:rsidRDefault="00F512EB" w:rsidP="00F512EB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F512EB" w:rsidRPr="00F512EB" w:rsidRDefault="00F512EB" w:rsidP="00F512EB">
      <w:pPr>
        <w:pStyle w:val="oancuaDanhsach"/>
        <w:numPr>
          <w:ilvl w:val="0"/>
          <w:numId w:val="27"/>
        </w:numPr>
        <w:tabs>
          <w:tab w:val="center" w:pos="4680"/>
          <w:tab w:val="center" w:pos="5233"/>
          <w:tab w:val="left" w:pos="7035"/>
        </w:tabs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F512EB">
        <w:rPr>
          <w:rFonts w:ascii="Times New Roman" w:hAnsi="Times New Roman" w:cs="Times New Roman"/>
          <w:sz w:val="24"/>
          <w:szCs w:val="24"/>
        </w:rPr>
        <w:t>Trưởng Phòng kỷ thuật xác nhận               :………………………………………………</w:t>
      </w:r>
    </w:p>
    <w:p w:rsidR="00F512EB" w:rsidRPr="00F512EB" w:rsidRDefault="00F512EB" w:rsidP="00F512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290F" w:rsidRPr="00F512EB" w:rsidRDefault="00AF290F" w:rsidP="00F512EB">
      <w:pPr>
        <w:rPr>
          <w:rFonts w:ascii="Times New Roman" w:hAnsi="Times New Roman" w:cs="Times New Roman"/>
          <w:sz w:val="24"/>
          <w:szCs w:val="24"/>
        </w:rPr>
      </w:pPr>
    </w:p>
    <w:sectPr w:rsidR="00AF290F" w:rsidRPr="00F512EB" w:rsidSect="00140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567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B6" w:rsidRDefault="006F2AB6" w:rsidP="00B849C2">
      <w:pPr>
        <w:spacing w:after="0" w:line="240" w:lineRule="auto"/>
      </w:pPr>
      <w:r>
        <w:separator/>
      </w:r>
    </w:p>
  </w:endnote>
  <w:endnote w:type="continuationSeparator" w:id="0">
    <w:p w:rsidR="006F2AB6" w:rsidRDefault="006F2AB6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BahamasB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1C" w:rsidRDefault="0020361C">
    <w:pPr>
      <w:pStyle w:val="Chntrang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706373"/>
      <w:docPartObj>
        <w:docPartGallery w:val="Page Numbers (Bottom of Page)"/>
        <w:docPartUnique/>
      </w:docPartObj>
    </w:sdtPr>
    <w:sdtEndPr/>
    <w:sdtContent>
      <w:p w:rsidR="00B849C2" w:rsidRPr="006819E0" w:rsidRDefault="006819E0" w:rsidP="006819E0">
        <w:pPr>
          <w:pStyle w:val="Chntrang"/>
        </w:pPr>
        <w:r>
          <w:rPr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28CB4F8" wp14:editId="2B0774E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19E0" w:rsidRPr="00E10A66" w:rsidRDefault="006819E0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4974B5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2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4974B5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2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:rsidR="006819E0" w:rsidRPr="00E10A66" w:rsidRDefault="006819E0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8CB4F8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6819E0" w:rsidRPr="00E10A66" w:rsidRDefault="006819E0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4974B5">
                            <w:rPr>
                              <w:color w:val="808080" w:themeColor="background1" w:themeShade="80"/>
                              <w:sz w:val="16"/>
                            </w:rPr>
                            <w:t>2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4974B5">
                            <w:rPr>
                              <w:color w:val="808080" w:themeColor="background1" w:themeShade="80"/>
                              <w:sz w:val="16"/>
                            </w:rPr>
                            <w:t>2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:rsidR="006819E0" w:rsidRPr="00E10A66" w:rsidRDefault="006819E0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1C" w:rsidRDefault="0020361C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B6" w:rsidRDefault="006F2AB6" w:rsidP="00B849C2">
      <w:pPr>
        <w:spacing w:after="0" w:line="240" w:lineRule="auto"/>
      </w:pPr>
      <w:r>
        <w:separator/>
      </w:r>
    </w:p>
  </w:footnote>
  <w:footnote w:type="continuationSeparator" w:id="0">
    <w:p w:rsidR="006F2AB6" w:rsidRDefault="006F2AB6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66" w:rsidRDefault="006F2AB6">
    <w:pPr>
      <w:pStyle w:val="utrang"/>
    </w:pPr>
    <w:r>
      <w:rPr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Bang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B849C2" w:rsidTr="00B849C2">
      <w:trPr>
        <w:trHeight w:val="1125"/>
      </w:trPr>
      <w:tc>
        <w:tcPr>
          <w:tcW w:w="2383" w:type="dxa"/>
          <w:vAlign w:val="center"/>
        </w:tcPr>
        <w:p w:rsidR="00B849C2" w:rsidRDefault="00B849C2" w:rsidP="00B849C2">
          <w:pPr>
            <w:pStyle w:val="utrang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:rsidR="00B849C2" w:rsidRDefault="00B849C2" w:rsidP="00B849C2">
          <w:pPr>
            <w:pStyle w:val="utrang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:rsidR="00E10A66" w:rsidRDefault="00E10A66" w:rsidP="00B849C2">
          <w:pPr>
            <w:pStyle w:val="utrang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</w:t>
          </w:r>
          <w:proofErr w:type="spellEnd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 xml:space="preserve"> 10 </w:t>
          </w: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General</w:t>
          </w:r>
          <w:proofErr w:type="spellEnd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 xml:space="preserve"> </w:t>
          </w: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Department</w:t>
          </w:r>
          <w:proofErr w:type="spellEnd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 xml:space="preserve"> </w:t>
          </w: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Of</w:t>
          </w:r>
          <w:proofErr w:type="spellEnd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 xml:space="preserve"> </w:t>
          </w: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Politics</w:t>
          </w:r>
          <w:proofErr w:type="spellEnd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 xml:space="preserve"> </w:t>
          </w:r>
          <w:proofErr w:type="spellStart"/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Building</w:t>
          </w:r>
          <w:proofErr w:type="spellEnd"/>
        </w:p>
        <w:p w:rsidR="00B849C2" w:rsidRDefault="00B849C2" w:rsidP="00B849C2">
          <w:pPr>
            <w:pStyle w:val="utrang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:rsidR="00B849C2" w:rsidRDefault="00B849C2" w:rsidP="00B849C2">
          <w:pPr>
            <w:pStyle w:val="utrang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</w:t>
          </w:r>
          <w:r w:rsidR="0020361C">
            <w:rPr>
              <w:rFonts w:ascii="Times New Roman" w:eastAsia="Times New Roman" w:hAnsi="Times New Roman" w:cs="Times New Roman"/>
              <w:color w:val="222222"/>
              <w:sz w:val="24"/>
              <w:szCs w:val="24"/>
            </w:rPr>
            <w:t>(84-8) 62905667</w:t>
          </w: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.</w:t>
          </w:r>
        </w:p>
      </w:tc>
    </w:tr>
  </w:tbl>
  <w:p w:rsidR="00B849C2" w:rsidRPr="00B849C2" w:rsidRDefault="006F2AB6">
    <w:pPr>
      <w:pStyle w:val="utrang"/>
      <w:rPr>
        <w:sz w:val="10"/>
        <w:szCs w:val="10"/>
      </w:rPr>
    </w:pPr>
    <w:r>
      <w:rPr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B849C2">
      <w:rPr>
        <w:lang w:val="vi-VN" w:eastAsia="vi-VN"/>
      </w:rPr>
      <w:drawing>
        <wp:anchor distT="0" distB="0" distL="114300" distR="114300" simplePos="0" relativeHeight="251659264" behindDoc="1" locked="0" layoutInCell="1" allowOverlap="1" wp14:anchorId="21FE52D6" wp14:editId="34BC9AD5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9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66" w:rsidRDefault="006F2AB6">
    <w:pPr>
      <w:pStyle w:val="utrang"/>
    </w:pPr>
    <w:r>
      <w:rPr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B65"/>
    <w:multiLevelType w:val="hybridMultilevel"/>
    <w:tmpl w:val="0C7A0A64"/>
    <w:lvl w:ilvl="0" w:tplc="0672C2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4808CA"/>
    <w:multiLevelType w:val="hybridMultilevel"/>
    <w:tmpl w:val="2E8AB0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21D8"/>
    <w:multiLevelType w:val="hybridMultilevel"/>
    <w:tmpl w:val="576C493A"/>
    <w:lvl w:ilvl="0" w:tplc="F7F2C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1E8"/>
    <w:multiLevelType w:val="hybridMultilevel"/>
    <w:tmpl w:val="62C6AED4"/>
    <w:lvl w:ilvl="0" w:tplc="963AD0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C22C2"/>
    <w:multiLevelType w:val="hybridMultilevel"/>
    <w:tmpl w:val="923A4BDC"/>
    <w:lvl w:ilvl="0" w:tplc="E3FE3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C25"/>
    <w:multiLevelType w:val="hybridMultilevel"/>
    <w:tmpl w:val="C972AA08"/>
    <w:lvl w:ilvl="0" w:tplc="85DA7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D59D6"/>
    <w:multiLevelType w:val="hybridMultilevel"/>
    <w:tmpl w:val="7DE43B48"/>
    <w:lvl w:ilvl="0" w:tplc="D9CCF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CD1E80"/>
    <w:multiLevelType w:val="hybridMultilevel"/>
    <w:tmpl w:val="6E2C2D94"/>
    <w:lvl w:ilvl="0" w:tplc="414C7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31441"/>
    <w:multiLevelType w:val="hybridMultilevel"/>
    <w:tmpl w:val="8A22D0A2"/>
    <w:lvl w:ilvl="0" w:tplc="0920544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F4D84"/>
    <w:multiLevelType w:val="multilevel"/>
    <w:tmpl w:val="31CCD4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8" w:hanging="1440"/>
      </w:pPr>
      <w:rPr>
        <w:rFonts w:hint="default"/>
      </w:rPr>
    </w:lvl>
  </w:abstractNum>
  <w:abstractNum w:abstractNumId="10">
    <w:nsid w:val="34641F0D"/>
    <w:multiLevelType w:val="hybridMultilevel"/>
    <w:tmpl w:val="DAC416D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F15BC"/>
    <w:multiLevelType w:val="hybridMultilevel"/>
    <w:tmpl w:val="6D523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82C06"/>
    <w:multiLevelType w:val="multilevel"/>
    <w:tmpl w:val="DF96286E"/>
    <w:lvl w:ilvl="0">
      <w:start w:val="1"/>
      <w:numFmt w:val="decimal"/>
      <w:lvlText w:val="%1."/>
      <w:lvlJc w:val="left"/>
      <w:pPr>
        <w:ind w:left="331" w:hanging="360"/>
      </w:pPr>
      <w:rPr>
        <w:rFonts w:eastAsia="Times New Roman" w:cstheme="minorBidi" w:hint="default"/>
        <w:b/>
        <w:sz w:val="26"/>
      </w:rPr>
    </w:lvl>
    <w:lvl w:ilvl="1">
      <w:start w:val="1"/>
      <w:numFmt w:val="decimal"/>
      <w:isLgl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1" w:hanging="1800"/>
      </w:pPr>
      <w:rPr>
        <w:rFonts w:hint="default"/>
      </w:rPr>
    </w:lvl>
  </w:abstractNum>
  <w:abstractNum w:abstractNumId="13">
    <w:nsid w:val="3BC52B93"/>
    <w:multiLevelType w:val="hybridMultilevel"/>
    <w:tmpl w:val="82E4CE50"/>
    <w:lvl w:ilvl="0" w:tplc="9FA05768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E521C5B"/>
    <w:multiLevelType w:val="hybridMultilevel"/>
    <w:tmpl w:val="1CAC3AF0"/>
    <w:lvl w:ilvl="0" w:tplc="042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>
    <w:nsid w:val="42421147"/>
    <w:multiLevelType w:val="hybridMultilevel"/>
    <w:tmpl w:val="F4FC331C"/>
    <w:lvl w:ilvl="0" w:tplc="ED0A2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904708"/>
    <w:multiLevelType w:val="hybridMultilevel"/>
    <w:tmpl w:val="6EAC3D30"/>
    <w:lvl w:ilvl="0" w:tplc="11B0FC1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3A6A37"/>
    <w:multiLevelType w:val="hybridMultilevel"/>
    <w:tmpl w:val="92567B1C"/>
    <w:lvl w:ilvl="0" w:tplc="9FFE8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540506"/>
    <w:multiLevelType w:val="hybridMultilevel"/>
    <w:tmpl w:val="7B7CE67E"/>
    <w:lvl w:ilvl="0" w:tplc="6AB646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F39A8"/>
    <w:multiLevelType w:val="hybridMultilevel"/>
    <w:tmpl w:val="5FBAE324"/>
    <w:lvl w:ilvl="0" w:tplc="3FD415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D32E9B"/>
    <w:multiLevelType w:val="hybridMultilevel"/>
    <w:tmpl w:val="5A947808"/>
    <w:lvl w:ilvl="0" w:tplc="724E8540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803CF"/>
    <w:multiLevelType w:val="hybridMultilevel"/>
    <w:tmpl w:val="116A5F72"/>
    <w:lvl w:ilvl="0" w:tplc="042A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2">
    <w:nsid w:val="60B545C2"/>
    <w:multiLevelType w:val="hybridMultilevel"/>
    <w:tmpl w:val="4252C306"/>
    <w:lvl w:ilvl="0" w:tplc="B770BE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84ACF"/>
    <w:multiLevelType w:val="hybridMultilevel"/>
    <w:tmpl w:val="17C07C44"/>
    <w:lvl w:ilvl="0" w:tplc="27A06E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D24510"/>
    <w:multiLevelType w:val="hybridMultilevel"/>
    <w:tmpl w:val="E6E22D3A"/>
    <w:lvl w:ilvl="0" w:tplc="1E8A0E1E">
      <w:start w:val="2"/>
      <w:numFmt w:val="bullet"/>
      <w:lvlText w:val="-"/>
      <w:lvlJc w:val="left"/>
      <w:pPr>
        <w:ind w:left="691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25">
    <w:nsid w:val="691475E3"/>
    <w:multiLevelType w:val="hybridMultilevel"/>
    <w:tmpl w:val="CA9C5308"/>
    <w:lvl w:ilvl="0" w:tplc="F97491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3170156"/>
    <w:multiLevelType w:val="hybridMultilevel"/>
    <w:tmpl w:val="195E72A8"/>
    <w:lvl w:ilvl="0" w:tplc="3E384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C8045D"/>
    <w:multiLevelType w:val="hybridMultilevel"/>
    <w:tmpl w:val="509CEAA2"/>
    <w:lvl w:ilvl="0" w:tplc="A34073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4BA6574"/>
    <w:multiLevelType w:val="hybridMultilevel"/>
    <w:tmpl w:val="BB6A8A20"/>
    <w:lvl w:ilvl="0" w:tplc="5CCE9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361D79"/>
    <w:multiLevelType w:val="hybridMultilevel"/>
    <w:tmpl w:val="77186D08"/>
    <w:lvl w:ilvl="0" w:tplc="C0A0719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6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25"/>
  </w:num>
  <w:num w:numId="10">
    <w:abstractNumId w:val="15"/>
  </w:num>
  <w:num w:numId="11">
    <w:abstractNumId w:val="1"/>
  </w:num>
  <w:num w:numId="12">
    <w:abstractNumId w:val="11"/>
  </w:num>
  <w:num w:numId="13">
    <w:abstractNumId w:val="22"/>
  </w:num>
  <w:num w:numId="14">
    <w:abstractNumId w:val="2"/>
  </w:num>
  <w:num w:numId="15">
    <w:abstractNumId w:val="27"/>
  </w:num>
  <w:num w:numId="16">
    <w:abstractNumId w:val="28"/>
  </w:num>
  <w:num w:numId="17">
    <w:abstractNumId w:val="17"/>
  </w:num>
  <w:num w:numId="18">
    <w:abstractNumId w:val="3"/>
  </w:num>
  <w:num w:numId="19">
    <w:abstractNumId w:val="18"/>
  </w:num>
  <w:num w:numId="20">
    <w:abstractNumId w:val="29"/>
  </w:num>
  <w:num w:numId="21">
    <w:abstractNumId w:val="8"/>
  </w:num>
  <w:num w:numId="22">
    <w:abstractNumId w:val="19"/>
  </w:num>
  <w:num w:numId="23">
    <w:abstractNumId w:val="0"/>
  </w:num>
  <w:num w:numId="24">
    <w:abstractNumId w:val="12"/>
  </w:num>
  <w:num w:numId="25">
    <w:abstractNumId w:val="24"/>
  </w:num>
  <w:num w:numId="26">
    <w:abstractNumId w:val="14"/>
  </w:num>
  <w:num w:numId="27">
    <w:abstractNumId w:val="21"/>
  </w:num>
  <w:num w:numId="28">
    <w:abstractNumId w:val="10"/>
  </w:num>
  <w:num w:numId="29">
    <w:abstractNumId w:val="2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60541"/>
    <w:rsid w:val="0006063F"/>
    <w:rsid w:val="00070B8B"/>
    <w:rsid w:val="00076DF1"/>
    <w:rsid w:val="00093557"/>
    <w:rsid w:val="000C2A11"/>
    <w:rsid w:val="0011341A"/>
    <w:rsid w:val="00123247"/>
    <w:rsid w:val="00140373"/>
    <w:rsid w:val="00141442"/>
    <w:rsid w:val="00141D5F"/>
    <w:rsid w:val="001550F6"/>
    <w:rsid w:val="00182A54"/>
    <w:rsid w:val="001938E9"/>
    <w:rsid w:val="001A5FFF"/>
    <w:rsid w:val="001B75AB"/>
    <w:rsid w:val="001D48E7"/>
    <w:rsid w:val="001E000C"/>
    <w:rsid w:val="001F22AC"/>
    <w:rsid w:val="0020361C"/>
    <w:rsid w:val="0022656F"/>
    <w:rsid w:val="0025710A"/>
    <w:rsid w:val="00272C3F"/>
    <w:rsid w:val="0027495B"/>
    <w:rsid w:val="002771B0"/>
    <w:rsid w:val="002E6C7C"/>
    <w:rsid w:val="00367000"/>
    <w:rsid w:val="0039400A"/>
    <w:rsid w:val="003B020B"/>
    <w:rsid w:val="003B42C9"/>
    <w:rsid w:val="003D6F5F"/>
    <w:rsid w:val="003F7F09"/>
    <w:rsid w:val="0041343D"/>
    <w:rsid w:val="004417FA"/>
    <w:rsid w:val="004762F5"/>
    <w:rsid w:val="00481D16"/>
    <w:rsid w:val="004974B5"/>
    <w:rsid w:val="004A5BAA"/>
    <w:rsid w:val="004C18AC"/>
    <w:rsid w:val="004C74E8"/>
    <w:rsid w:val="00502A2E"/>
    <w:rsid w:val="005305BB"/>
    <w:rsid w:val="00534138"/>
    <w:rsid w:val="00557AE2"/>
    <w:rsid w:val="005739C5"/>
    <w:rsid w:val="005C7E34"/>
    <w:rsid w:val="005D031A"/>
    <w:rsid w:val="005D4095"/>
    <w:rsid w:val="005D6FBB"/>
    <w:rsid w:val="005F7F23"/>
    <w:rsid w:val="0060668B"/>
    <w:rsid w:val="006819E0"/>
    <w:rsid w:val="0068679D"/>
    <w:rsid w:val="006C5DEE"/>
    <w:rsid w:val="006F2AB6"/>
    <w:rsid w:val="007001BD"/>
    <w:rsid w:val="00704DE3"/>
    <w:rsid w:val="00720FB1"/>
    <w:rsid w:val="0073266F"/>
    <w:rsid w:val="00744F54"/>
    <w:rsid w:val="007B6B6B"/>
    <w:rsid w:val="007C2483"/>
    <w:rsid w:val="007D3E2F"/>
    <w:rsid w:val="0080193F"/>
    <w:rsid w:val="00805A45"/>
    <w:rsid w:val="00886DB9"/>
    <w:rsid w:val="00892F15"/>
    <w:rsid w:val="008B561A"/>
    <w:rsid w:val="0091395F"/>
    <w:rsid w:val="0094078F"/>
    <w:rsid w:val="00946400"/>
    <w:rsid w:val="00993831"/>
    <w:rsid w:val="00994650"/>
    <w:rsid w:val="009A355B"/>
    <w:rsid w:val="009A69DF"/>
    <w:rsid w:val="009B4C43"/>
    <w:rsid w:val="009C5B6F"/>
    <w:rsid w:val="00A02BD8"/>
    <w:rsid w:val="00A14848"/>
    <w:rsid w:val="00A45AEB"/>
    <w:rsid w:val="00A4682F"/>
    <w:rsid w:val="00A7042B"/>
    <w:rsid w:val="00A80AA9"/>
    <w:rsid w:val="00AC2DE0"/>
    <w:rsid w:val="00AD7E7D"/>
    <w:rsid w:val="00AF290F"/>
    <w:rsid w:val="00B073D1"/>
    <w:rsid w:val="00B11AA1"/>
    <w:rsid w:val="00B207D6"/>
    <w:rsid w:val="00B64742"/>
    <w:rsid w:val="00B84952"/>
    <w:rsid w:val="00B849C2"/>
    <w:rsid w:val="00B84FCB"/>
    <w:rsid w:val="00B91E94"/>
    <w:rsid w:val="00BD6127"/>
    <w:rsid w:val="00BE336B"/>
    <w:rsid w:val="00C61D0B"/>
    <w:rsid w:val="00C67F2B"/>
    <w:rsid w:val="00CD32DC"/>
    <w:rsid w:val="00CE4155"/>
    <w:rsid w:val="00CF5205"/>
    <w:rsid w:val="00CF56F1"/>
    <w:rsid w:val="00D22B73"/>
    <w:rsid w:val="00D271D9"/>
    <w:rsid w:val="00D41130"/>
    <w:rsid w:val="00D620C9"/>
    <w:rsid w:val="00D83257"/>
    <w:rsid w:val="00D92C83"/>
    <w:rsid w:val="00DE29CC"/>
    <w:rsid w:val="00DF63F2"/>
    <w:rsid w:val="00E10A66"/>
    <w:rsid w:val="00E17661"/>
    <w:rsid w:val="00E2427F"/>
    <w:rsid w:val="00E4538D"/>
    <w:rsid w:val="00E82006"/>
    <w:rsid w:val="00E9790B"/>
    <w:rsid w:val="00EA55F8"/>
    <w:rsid w:val="00EB0121"/>
    <w:rsid w:val="00ED36FA"/>
    <w:rsid w:val="00F512EB"/>
    <w:rsid w:val="00F5225F"/>
    <w:rsid w:val="00F7592C"/>
    <w:rsid w:val="00F9634A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0C2A11"/>
    <w:rPr>
      <w:noProof/>
    </w:rPr>
  </w:style>
  <w:style w:type="paragraph" w:styleId="u3">
    <w:name w:val="heading 3"/>
    <w:basedOn w:val="Binhthng"/>
    <w:link w:val="u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849C2"/>
    <w:rPr>
      <w:noProof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49C2"/>
    <w:rPr>
      <w:noProof/>
      <w:lang w:val="vi-VN"/>
    </w:rPr>
  </w:style>
  <w:style w:type="table" w:styleId="LiBang">
    <w:name w:val="Table Grid"/>
    <w:basedOn w:val="BangThngthng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nbanChdanhsn">
    <w:name w:val="Placeholder Text"/>
    <w:basedOn w:val="Phngmcinhcuaoanvn"/>
    <w:uiPriority w:val="99"/>
    <w:semiHidden/>
    <w:rsid w:val="00123247"/>
    <w:rPr>
      <w:color w:val="808080"/>
    </w:rPr>
  </w:style>
  <w:style w:type="paragraph" w:styleId="oancuaDanhsach">
    <w:name w:val="List Paragraph"/>
    <w:basedOn w:val="Binhthng"/>
    <w:uiPriority w:val="34"/>
    <w:qFormat/>
    <w:rsid w:val="0012324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D6FBB"/>
    <w:rPr>
      <w:color w:val="0563C1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ThngthngWeb">
    <w:name w:val="Normal (Web)"/>
    <w:basedOn w:val="Binhthng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u3Char">
    <w:name w:val="Đầu đề 3 Char"/>
    <w:basedOn w:val="Phngmcinhcuaoanvn"/>
    <w:link w:val="u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Nhnmanh">
    <w:name w:val="Emphasis"/>
    <w:basedOn w:val="Phngmcinhcuaoanvn"/>
    <w:uiPriority w:val="20"/>
    <w:qFormat/>
    <w:rsid w:val="001D4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A2B6-B96D-4794-B84A-8311FB16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tài liệu TS Media</Template>
  <TotalTime>125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Hong Tuyet</cp:lastModifiedBy>
  <cp:revision>63</cp:revision>
  <cp:lastPrinted>2014-05-29T03:47:00Z</cp:lastPrinted>
  <dcterms:created xsi:type="dcterms:W3CDTF">2014-06-10T04:08:00Z</dcterms:created>
  <dcterms:modified xsi:type="dcterms:W3CDTF">2014-07-29T10:37:00Z</dcterms:modified>
</cp:coreProperties>
</file>