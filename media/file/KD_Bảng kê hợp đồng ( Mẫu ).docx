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11FB45" w14:textId="3AA5EC45" w:rsidR="00471243" w:rsidRPr="00AE1A9C" w:rsidRDefault="00417C88" w:rsidP="003C78E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E1A9C">
        <w:rPr>
          <w:rFonts w:ascii="Times New Roman" w:hAnsi="Times New Roman" w:cs="Times New Roman"/>
          <w:b/>
          <w:sz w:val="36"/>
          <w:szCs w:val="36"/>
        </w:rPr>
        <w:t>BẢNG KÊ HỢP ĐỒNG</w:t>
      </w:r>
    </w:p>
    <w:p w14:paraId="2A965997" w14:textId="2639747F" w:rsidR="00471243" w:rsidRPr="00082DD4" w:rsidRDefault="00471243" w:rsidP="00471243">
      <w:pPr>
        <w:rPr>
          <w:rFonts w:ascii="Times New Roman" w:hAnsi="Times New Roman" w:cs="Times New Roman"/>
          <w:b/>
          <w:sz w:val="24"/>
          <w:szCs w:val="24"/>
        </w:rPr>
      </w:pPr>
      <w:r w:rsidRPr="00082DD4">
        <w:rPr>
          <w:rFonts w:ascii="Times New Roman" w:hAnsi="Times New Roman" w:cs="Times New Roman"/>
          <w:b/>
          <w:sz w:val="24"/>
          <w:szCs w:val="24"/>
        </w:rPr>
        <w:t>Tên khách hàng</w:t>
      </w:r>
      <w:r w:rsidR="00BA606D" w:rsidRPr="00082D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82DD4">
        <w:rPr>
          <w:rFonts w:ascii="Times New Roman" w:hAnsi="Times New Roman" w:cs="Times New Roman"/>
          <w:b/>
          <w:sz w:val="24"/>
          <w:szCs w:val="24"/>
        </w:rPr>
        <w:t>:</w:t>
      </w:r>
      <w:r w:rsidR="003C3E97" w:rsidRPr="00082DD4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r w:rsidR="00AE1A9C">
        <w:rPr>
          <w:rFonts w:ascii="Times New Roman" w:hAnsi="Times New Roman" w:cs="Times New Roman"/>
          <w:sz w:val="24"/>
          <w:szCs w:val="24"/>
        </w:rPr>
        <w:t>………….</w:t>
      </w:r>
      <w:r w:rsidR="00995778" w:rsidRPr="00082DD4">
        <w:rPr>
          <w:rFonts w:ascii="Times New Roman" w:hAnsi="Times New Roman" w:cs="Times New Roman"/>
          <w:sz w:val="24"/>
          <w:szCs w:val="24"/>
        </w:rPr>
        <w:t xml:space="preserve"> </w:t>
      </w:r>
      <w:r w:rsidR="003C3E97" w:rsidRPr="00082DD4">
        <w:rPr>
          <w:rFonts w:ascii="Times New Roman" w:hAnsi="Times New Roman" w:cs="Times New Roman"/>
          <w:sz w:val="24"/>
          <w:szCs w:val="24"/>
        </w:rPr>
        <w:t>;</w:t>
      </w:r>
      <w:r w:rsidR="003C3E97" w:rsidRPr="00082DD4">
        <w:rPr>
          <w:rFonts w:ascii="Times New Roman" w:hAnsi="Times New Roman" w:cs="Times New Roman"/>
          <w:b/>
          <w:sz w:val="24"/>
          <w:szCs w:val="24"/>
        </w:rPr>
        <w:t xml:space="preserve"> Mã KH:</w:t>
      </w:r>
      <w:r w:rsidR="003C3E97" w:rsidRPr="00082DD4">
        <w:rPr>
          <w:rFonts w:ascii="Times New Roman" w:hAnsi="Times New Roman" w:cs="Times New Roman"/>
          <w:sz w:val="24"/>
          <w:szCs w:val="24"/>
        </w:rPr>
        <w:t>…………</w:t>
      </w:r>
      <w:r w:rsidR="00995778" w:rsidRPr="00082DD4">
        <w:rPr>
          <w:rFonts w:ascii="Times New Roman" w:hAnsi="Times New Roman" w:cs="Times New Roman"/>
          <w:sz w:val="24"/>
          <w:szCs w:val="24"/>
        </w:rPr>
        <w:t>…………</w:t>
      </w:r>
    </w:p>
    <w:p w14:paraId="352AB72F" w14:textId="2DE34DEE" w:rsidR="00471243" w:rsidRPr="00082DD4" w:rsidRDefault="00471243" w:rsidP="00471243">
      <w:pPr>
        <w:rPr>
          <w:rFonts w:ascii="Times New Roman" w:hAnsi="Times New Roman" w:cs="Times New Roman"/>
          <w:b/>
          <w:sz w:val="24"/>
          <w:szCs w:val="24"/>
        </w:rPr>
      </w:pPr>
      <w:r w:rsidRPr="00082DD4">
        <w:rPr>
          <w:rFonts w:ascii="Times New Roman" w:hAnsi="Times New Roman" w:cs="Times New Roman"/>
          <w:b/>
          <w:sz w:val="24"/>
          <w:szCs w:val="24"/>
        </w:rPr>
        <w:t>Số HĐ</w:t>
      </w:r>
      <w:r w:rsidR="00417C88" w:rsidRPr="00082DD4">
        <w:rPr>
          <w:rFonts w:ascii="Times New Roman" w:hAnsi="Times New Roman" w:cs="Times New Roman"/>
          <w:b/>
          <w:sz w:val="24"/>
          <w:szCs w:val="24"/>
          <w:lang w:val="vi-VN"/>
        </w:rPr>
        <w:t>:</w:t>
      </w:r>
      <w:r w:rsidR="00417C88" w:rsidRPr="00082DD4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BA606D" w:rsidRPr="00082DD4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17C88" w:rsidRPr="00082DD4">
        <w:rPr>
          <w:rFonts w:ascii="Times New Roman" w:hAnsi="Times New Roman" w:cs="Times New Roman"/>
          <w:b/>
          <w:sz w:val="24"/>
          <w:szCs w:val="24"/>
        </w:rPr>
        <w:t>:</w:t>
      </w:r>
      <w:r w:rsidR="00995778" w:rsidRPr="00082D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5778" w:rsidRPr="00082DD4"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r w:rsidR="00AE1A9C">
        <w:rPr>
          <w:rFonts w:ascii="Times New Roman" w:hAnsi="Times New Roman" w:cs="Times New Roman"/>
          <w:sz w:val="24"/>
          <w:szCs w:val="24"/>
        </w:rPr>
        <w:t>………….</w:t>
      </w:r>
      <w:r w:rsidR="00995778" w:rsidRPr="00082DD4">
        <w:rPr>
          <w:rFonts w:ascii="Times New Roman" w:hAnsi="Times New Roman" w:cs="Times New Roman"/>
          <w:sz w:val="24"/>
          <w:szCs w:val="24"/>
        </w:rPr>
        <w:t>… ;</w:t>
      </w:r>
      <w:r w:rsidR="00995778" w:rsidRPr="00082DD4">
        <w:rPr>
          <w:rFonts w:ascii="Times New Roman" w:hAnsi="Times New Roman" w:cs="Times New Roman"/>
          <w:b/>
          <w:sz w:val="24"/>
          <w:szCs w:val="24"/>
        </w:rPr>
        <w:t xml:space="preserve"> Ngày ký :</w:t>
      </w:r>
      <w:r w:rsidR="00995778" w:rsidRPr="00082DD4">
        <w:rPr>
          <w:rFonts w:ascii="Times New Roman" w:hAnsi="Times New Roman" w:cs="Times New Roman"/>
          <w:sz w:val="24"/>
          <w:szCs w:val="24"/>
        </w:rPr>
        <w:t>………………….</w:t>
      </w:r>
    </w:p>
    <w:p w14:paraId="3A6408D9" w14:textId="6C4C2ADC" w:rsidR="00417C88" w:rsidRPr="00082DD4" w:rsidRDefault="003C3E97" w:rsidP="003C3E97">
      <w:pPr>
        <w:tabs>
          <w:tab w:val="left" w:pos="1418"/>
          <w:tab w:val="left" w:leader="dot" w:pos="5670"/>
          <w:tab w:val="left" w:leader="dot" w:pos="9923"/>
        </w:tabs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82DD4">
        <w:rPr>
          <w:rFonts w:ascii="Times New Roman" w:hAnsi="Times New Roman" w:cs="Times New Roman"/>
          <w:b/>
          <w:sz w:val="24"/>
          <w:szCs w:val="24"/>
        </w:rPr>
        <w:t xml:space="preserve">NV  </w:t>
      </w:r>
      <w:r w:rsidR="00417C88" w:rsidRPr="00082DD4">
        <w:rPr>
          <w:rFonts w:ascii="Times New Roman" w:hAnsi="Times New Roman" w:cs="Times New Roman"/>
          <w:b/>
          <w:sz w:val="24"/>
          <w:szCs w:val="24"/>
        </w:rPr>
        <w:t xml:space="preserve">phụ trách  </w:t>
      </w:r>
      <w:r w:rsidR="00471243" w:rsidRPr="00082DD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95778" w:rsidRPr="00082DD4"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r w:rsidR="00AE1A9C">
        <w:rPr>
          <w:rFonts w:ascii="Times New Roman" w:hAnsi="Times New Roman" w:cs="Times New Roman"/>
          <w:sz w:val="24"/>
          <w:szCs w:val="24"/>
        </w:rPr>
        <w:t>………….</w:t>
      </w:r>
      <w:r w:rsidR="00995778" w:rsidRPr="00082DD4">
        <w:rPr>
          <w:rFonts w:ascii="Times New Roman" w:hAnsi="Times New Roman" w:cs="Times New Roman"/>
          <w:sz w:val="24"/>
          <w:szCs w:val="24"/>
        </w:rPr>
        <w:t>…  ;</w:t>
      </w:r>
      <w:r w:rsidR="00995778" w:rsidRPr="00082DD4">
        <w:rPr>
          <w:rFonts w:ascii="Times New Roman" w:hAnsi="Times New Roman" w:cs="Times New Roman"/>
          <w:b/>
          <w:sz w:val="24"/>
          <w:szCs w:val="24"/>
        </w:rPr>
        <w:t xml:space="preserve"> Bộ phận: </w:t>
      </w:r>
      <w:r w:rsidR="00995778" w:rsidRPr="00082DD4">
        <w:rPr>
          <w:rFonts w:ascii="Times New Roman" w:hAnsi="Times New Roman" w:cs="Times New Roman"/>
          <w:sz w:val="24"/>
          <w:szCs w:val="24"/>
        </w:rPr>
        <w:t>…………………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2"/>
        <w:gridCol w:w="2652"/>
        <w:gridCol w:w="2238"/>
        <w:gridCol w:w="3068"/>
      </w:tblGrid>
      <w:tr w:rsidR="003C78E5" w:rsidRPr="00082DD4" w14:paraId="7D37D429" w14:textId="77777777" w:rsidTr="00AE1A9C">
        <w:tc>
          <w:tcPr>
            <w:tcW w:w="2652" w:type="dxa"/>
          </w:tcPr>
          <w:p w14:paraId="653A84D6" w14:textId="5BD5AA3A" w:rsidR="003C78E5" w:rsidRPr="00082DD4" w:rsidRDefault="003C78E5" w:rsidP="00AE1A9C">
            <w:pPr>
              <w:tabs>
                <w:tab w:val="left" w:pos="0"/>
                <w:tab w:val="left" w:pos="709"/>
                <w:tab w:val="left" w:pos="1418"/>
                <w:tab w:val="left" w:leader="dot" w:pos="9923"/>
              </w:tabs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2DD4">
              <w:rPr>
                <w:rFonts w:ascii="Times New Roman" w:hAnsi="Times New Roman" w:cs="Times New Roman"/>
                <w:b/>
                <w:sz w:val="24"/>
                <w:szCs w:val="24"/>
              </w:rPr>
              <w:t>Tổng doanh số</w:t>
            </w:r>
            <w:r w:rsidR="00FC7C71" w:rsidRPr="00082D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ký</w:t>
            </w:r>
          </w:p>
        </w:tc>
        <w:tc>
          <w:tcPr>
            <w:tcW w:w="2652" w:type="dxa"/>
          </w:tcPr>
          <w:p w14:paraId="1106E67A" w14:textId="07A00DA6" w:rsidR="003C78E5" w:rsidRPr="00082DD4" w:rsidRDefault="003C78E5" w:rsidP="00AE1A9C">
            <w:pPr>
              <w:tabs>
                <w:tab w:val="left" w:pos="0"/>
                <w:tab w:val="left" w:pos="709"/>
                <w:tab w:val="left" w:pos="1418"/>
                <w:tab w:val="left" w:leader="dot" w:pos="9923"/>
              </w:tabs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2DD4">
              <w:rPr>
                <w:rFonts w:ascii="Times New Roman" w:hAnsi="Times New Roman" w:cs="Times New Roman"/>
                <w:b/>
                <w:sz w:val="24"/>
                <w:szCs w:val="24"/>
              </w:rPr>
              <w:t>Tỉ lệ share DS</w:t>
            </w:r>
          </w:p>
        </w:tc>
        <w:tc>
          <w:tcPr>
            <w:tcW w:w="2238" w:type="dxa"/>
          </w:tcPr>
          <w:p w14:paraId="50C49CE7" w14:textId="36C3C52F" w:rsidR="003C78E5" w:rsidRPr="00082DD4" w:rsidRDefault="003C78E5" w:rsidP="00AE1A9C">
            <w:pPr>
              <w:tabs>
                <w:tab w:val="left" w:pos="0"/>
                <w:tab w:val="left" w:pos="709"/>
                <w:tab w:val="left" w:pos="1418"/>
                <w:tab w:val="left" w:leader="dot" w:pos="9923"/>
              </w:tabs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2DD4">
              <w:rPr>
                <w:rFonts w:ascii="Times New Roman" w:hAnsi="Times New Roman" w:cs="Times New Roman"/>
                <w:b/>
                <w:sz w:val="24"/>
                <w:szCs w:val="24"/>
              </w:rPr>
              <w:t>Dịch vụ đăng ký</w:t>
            </w:r>
          </w:p>
        </w:tc>
        <w:tc>
          <w:tcPr>
            <w:tcW w:w="3068" w:type="dxa"/>
          </w:tcPr>
          <w:p w14:paraId="21C427CE" w14:textId="2F8760E9" w:rsidR="00AF6703" w:rsidRPr="00082DD4" w:rsidRDefault="00AF6703" w:rsidP="00AE1A9C">
            <w:pPr>
              <w:tabs>
                <w:tab w:val="left" w:pos="0"/>
                <w:tab w:val="left" w:pos="709"/>
                <w:tab w:val="left" w:pos="1418"/>
                <w:tab w:val="left" w:leader="dot" w:pos="9923"/>
              </w:tabs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2DD4">
              <w:rPr>
                <w:rFonts w:ascii="Times New Roman" w:hAnsi="Times New Roman" w:cs="Times New Roman"/>
                <w:b/>
                <w:sz w:val="24"/>
                <w:szCs w:val="24"/>
              </w:rPr>
              <w:t>Ghi chú hoá đơn</w:t>
            </w:r>
            <w:r w:rsidR="00AE1A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03335C" w:rsidRPr="00082D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Nếu có </w:t>
            </w:r>
            <w:r w:rsidRPr="00082DD4">
              <w:rPr>
                <w:rFonts w:ascii="Times New Roman" w:hAnsi="Times New Roman" w:cs="Times New Roman"/>
                <w:b/>
                <w:sz w:val="24"/>
                <w:szCs w:val="24"/>
              </w:rPr>
              <w:t>*)</w:t>
            </w:r>
          </w:p>
        </w:tc>
      </w:tr>
      <w:tr w:rsidR="003C78E5" w:rsidRPr="00082DD4" w14:paraId="7D18C762" w14:textId="77777777" w:rsidTr="00AE1A9C">
        <w:tc>
          <w:tcPr>
            <w:tcW w:w="2652" w:type="dxa"/>
          </w:tcPr>
          <w:p w14:paraId="55E18786" w14:textId="77777777" w:rsidR="003C78E5" w:rsidRPr="00082DD4" w:rsidRDefault="003C78E5" w:rsidP="00417C88">
            <w:pPr>
              <w:tabs>
                <w:tab w:val="left" w:pos="0"/>
                <w:tab w:val="left" w:pos="709"/>
                <w:tab w:val="left" w:pos="1418"/>
                <w:tab w:val="left" w:leader="dot" w:pos="9923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2" w:type="dxa"/>
          </w:tcPr>
          <w:p w14:paraId="48190EA6" w14:textId="77777777" w:rsidR="003C78E5" w:rsidRPr="00082DD4" w:rsidRDefault="003C78E5" w:rsidP="00417C88">
            <w:pPr>
              <w:tabs>
                <w:tab w:val="left" w:pos="0"/>
                <w:tab w:val="left" w:pos="709"/>
                <w:tab w:val="left" w:pos="1418"/>
                <w:tab w:val="left" w:leader="dot" w:pos="9923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8" w:type="dxa"/>
          </w:tcPr>
          <w:p w14:paraId="0453DEE9" w14:textId="77777777" w:rsidR="003C78E5" w:rsidRPr="00082DD4" w:rsidRDefault="003C78E5" w:rsidP="00417C88">
            <w:pPr>
              <w:tabs>
                <w:tab w:val="left" w:pos="0"/>
                <w:tab w:val="left" w:pos="709"/>
                <w:tab w:val="left" w:pos="1418"/>
                <w:tab w:val="left" w:leader="dot" w:pos="9923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8" w:type="dxa"/>
          </w:tcPr>
          <w:p w14:paraId="209B33A3" w14:textId="77777777" w:rsidR="003C78E5" w:rsidRPr="00082DD4" w:rsidRDefault="003C78E5" w:rsidP="00417C88">
            <w:pPr>
              <w:tabs>
                <w:tab w:val="left" w:pos="0"/>
                <w:tab w:val="left" w:pos="709"/>
                <w:tab w:val="left" w:pos="1418"/>
                <w:tab w:val="left" w:leader="dot" w:pos="9923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B29F3D5" w14:textId="77777777" w:rsidR="00417C88" w:rsidRPr="00082DD4" w:rsidRDefault="00417C88" w:rsidP="00417C88">
      <w:pPr>
        <w:tabs>
          <w:tab w:val="left" w:pos="0"/>
          <w:tab w:val="left" w:pos="709"/>
          <w:tab w:val="left" w:pos="1418"/>
          <w:tab w:val="left" w:leader="dot" w:pos="9923"/>
        </w:tabs>
        <w:spacing w:after="0" w:line="48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548"/>
        <w:gridCol w:w="2122"/>
        <w:gridCol w:w="2122"/>
        <w:gridCol w:w="2122"/>
      </w:tblGrid>
      <w:tr w:rsidR="003C78E5" w:rsidRPr="00082DD4" w14:paraId="198BD52C" w14:textId="77777777" w:rsidTr="00DC268A">
        <w:trPr>
          <w:trHeight w:val="339"/>
        </w:trPr>
        <w:tc>
          <w:tcPr>
            <w:tcW w:w="1696" w:type="dxa"/>
          </w:tcPr>
          <w:p w14:paraId="01382294" w14:textId="3A2ED997" w:rsidR="00417C88" w:rsidRPr="00082DD4" w:rsidRDefault="00417C88" w:rsidP="00471243">
            <w:pPr>
              <w:tabs>
                <w:tab w:val="left" w:pos="0"/>
                <w:tab w:val="left" w:pos="709"/>
                <w:tab w:val="left" w:pos="1418"/>
                <w:tab w:val="left" w:leader="dot" w:pos="9923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2D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Số lần </w:t>
            </w:r>
            <w:r w:rsidR="000B1B35" w:rsidRPr="00082DD4">
              <w:rPr>
                <w:rFonts w:ascii="Times New Roman" w:hAnsi="Times New Roman" w:cs="Times New Roman"/>
                <w:b/>
                <w:sz w:val="24"/>
                <w:szCs w:val="24"/>
              </w:rPr>
              <w:t>TT</w:t>
            </w:r>
          </w:p>
          <w:p w14:paraId="67EBD476" w14:textId="3AE7056B" w:rsidR="00471243" w:rsidRPr="00082DD4" w:rsidRDefault="00471243" w:rsidP="00471243">
            <w:pPr>
              <w:tabs>
                <w:tab w:val="left" w:pos="0"/>
                <w:tab w:val="left" w:pos="709"/>
                <w:tab w:val="left" w:pos="1418"/>
                <w:tab w:val="left" w:leader="dot" w:pos="9923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48" w:type="dxa"/>
          </w:tcPr>
          <w:p w14:paraId="5D4292EC" w14:textId="6AAD502A" w:rsidR="00417C88" w:rsidRPr="00082DD4" w:rsidRDefault="00417C88" w:rsidP="00471243">
            <w:pPr>
              <w:tabs>
                <w:tab w:val="left" w:pos="0"/>
                <w:tab w:val="left" w:pos="709"/>
                <w:tab w:val="left" w:pos="1418"/>
                <w:tab w:val="left" w:leader="dot" w:pos="9923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2DD4">
              <w:rPr>
                <w:rFonts w:ascii="Times New Roman" w:hAnsi="Times New Roman" w:cs="Times New Roman"/>
                <w:b/>
                <w:sz w:val="24"/>
                <w:szCs w:val="24"/>
              </w:rPr>
              <w:t>Số tiền thanh toán</w:t>
            </w:r>
          </w:p>
        </w:tc>
        <w:tc>
          <w:tcPr>
            <w:tcW w:w="2122" w:type="dxa"/>
          </w:tcPr>
          <w:p w14:paraId="5E0B62B1" w14:textId="15E9552B" w:rsidR="00417C88" w:rsidRPr="00082DD4" w:rsidRDefault="00417C88" w:rsidP="00471243">
            <w:pPr>
              <w:tabs>
                <w:tab w:val="left" w:pos="0"/>
                <w:tab w:val="left" w:pos="709"/>
                <w:tab w:val="left" w:pos="1418"/>
                <w:tab w:val="left" w:leader="dot" w:pos="9923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2DD4">
              <w:rPr>
                <w:rFonts w:ascii="Times New Roman" w:hAnsi="Times New Roman" w:cs="Times New Roman"/>
                <w:b/>
                <w:sz w:val="24"/>
                <w:szCs w:val="24"/>
              </w:rPr>
              <w:t>Hạn thanh toán</w:t>
            </w:r>
          </w:p>
        </w:tc>
        <w:tc>
          <w:tcPr>
            <w:tcW w:w="2122" w:type="dxa"/>
          </w:tcPr>
          <w:p w14:paraId="75D5FCE9" w14:textId="43ABE640" w:rsidR="00417C88" w:rsidRPr="00082DD4" w:rsidRDefault="00471243" w:rsidP="00471243">
            <w:pPr>
              <w:tabs>
                <w:tab w:val="left" w:pos="0"/>
                <w:tab w:val="left" w:pos="709"/>
                <w:tab w:val="left" w:pos="1418"/>
                <w:tab w:val="left" w:leader="dot" w:pos="9923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2DD4">
              <w:rPr>
                <w:rFonts w:ascii="Times New Roman" w:hAnsi="Times New Roman" w:cs="Times New Roman"/>
                <w:b/>
                <w:sz w:val="24"/>
                <w:szCs w:val="24"/>
              </w:rPr>
              <w:t>Tình trạng</w:t>
            </w:r>
          </w:p>
        </w:tc>
        <w:tc>
          <w:tcPr>
            <w:tcW w:w="2122" w:type="dxa"/>
          </w:tcPr>
          <w:p w14:paraId="2D5463F7" w14:textId="697B6147" w:rsidR="00417C88" w:rsidRPr="00082DD4" w:rsidRDefault="00471243" w:rsidP="00471243">
            <w:pPr>
              <w:tabs>
                <w:tab w:val="left" w:pos="0"/>
                <w:tab w:val="left" w:pos="709"/>
                <w:tab w:val="left" w:pos="1418"/>
                <w:tab w:val="left" w:leader="dot" w:pos="9923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2DD4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C78E5" w:rsidRPr="00082DD4" w14:paraId="456B52CE" w14:textId="77777777" w:rsidTr="00DC268A">
        <w:trPr>
          <w:trHeight w:val="325"/>
        </w:trPr>
        <w:tc>
          <w:tcPr>
            <w:tcW w:w="1696" w:type="dxa"/>
          </w:tcPr>
          <w:p w14:paraId="595E81DC" w14:textId="19A8C17F" w:rsidR="00471243" w:rsidRPr="00082DD4" w:rsidRDefault="00471243" w:rsidP="00471243">
            <w:pPr>
              <w:tabs>
                <w:tab w:val="left" w:pos="0"/>
                <w:tab w:val="left" w:pos="709"/>
                <w:tab w:val="left" w:pos="1418"/>
                <w:tab w:val="left" w:leader="dot" w:pos="992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2DD4">
              <w:rPr>
                <w:rFonts w:ascii="Times New Roman" w:hAnsi="Times New Roman" w:cs="Times New Roman"/>
                <w:b/>
                <w:sz w:val="24"/>
                <w:szCs w:val="24"/>
              </w:rPr>
              <w:t>Lần 1</w:t>
            </w:r>
          </w:p>
          <w:p w14:paraId="67B16BE3" w14:textId="3D67FCEA" w:rsidR="00471243" w:rsidRPr="00082DD4" w:rsidRDefault="00471243" w:rsidP="00471243">
            <w:pPr>
              <w:tabs>
                <w:tab w:val="left" w:pos="0"/>
                <w:tab w:val="left" w:pos="709"/>
                <w:tab w:val="left" w:pos="1418"/>
                <w:tab w:val="left" w:leader="dot" w:pos="992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48" w:type="dxa"/>
          </w:tcPr>
          <w:p w14:paraId="1C84D283" w14:textId="77777777" w:rsidR="00417C88" w:rsidRPr="00082DD4" w:rsidRDefault="00417C88" w:rsidP="00417C88">
            <w:pPr>
              <w:tabs>
                <w:tab w:val="left" w:pos="0"/>
                <w:tab w:val="left" w:pos="709"/>
                <w:tab w:val="left" w:pos="1418"/>
                <w:tab w:val="left" w:leader="dot" w:pos="992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14:paraId="2E8CA669" w14:textId="77777777" w:rsidR="00417C88" w:rsidRPr="00082DD4" w:rsidRDefault="00417C88" w:rsidP="00417C88">
            <w:pPr>
              <w:tabs>
                <w:tab w:val="left" w:pos="0"/>
                <w:tab w:val="left" w:pos="709"/>
                <w:tab w:val="left" w:pos="1418"/>
                <w:tab w:val="left" w:leader="dot" w:pos="992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14:paraId="64D8D42C" w14:textId="77777777" w:rsidR="00417C88" w:rsidRPr="00082DD4" w:rsidRDefault="00417C88" w:rsidP="00417C88">
            <w:pPr>
              <w:tabs>
                <w:tab w:val="left" w:pos="0"/>
                <w:tab w:val="left" w:pos="709"/>
                <w:tab w:val="left" w:pos="1418"/>
                <w:tab w:val="left" w:leader="dot" w:pos="992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14:paraId="6D508781" w14:textId="77777777" w:rsidR="00417C88" w:rsidRPr="00082DD4" w:rsidRDefault="00417C88" w:rsidP="00417C88">
            <w:pPr>
              <w:tabs>
                <w:tab w:val="left" w:pos="0"/>
                <w:tab w:val="left" w:pos="709"/>
                <w:tab w:val="left" w:pos="1418"/>
                <w:tab w:val="left" w:leader="dot" w:pos="992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78E5" w:rsidRPr="00082DD4" w14:paraId="774F08D4" w14:textId="77777777" w:rsidTr="003C78E5">
        <w:tc>
          <w:tcPr>
            <w:tcW w:w="1696" w:type="dxa"/>
          </w:tcPr>
          <w:p w14:paraId="678C23A5" w14:textId="0640502E" w:rsidR="00417C88" w:rsidRPr="00082DD4" w:rsidRDefault="00471243" w:rsidP="00417C88">
            <w:pPr>
              <w:tabs>
                <w:tab w:val="left" w:pos="0"/>
                <w:tab w:val="left" w:pos="709"/>
                <w:tab w:val="left" w:pos="1418"/>
                <w:tab w:val="left" w:leader="dot" w:pos="992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2DD4">
              <w:rPr>
                <w:rFonts w:ascii="Times New Roman" w:hAnsi="Times New Roman" w:cs="Times New Roman"/>
                <w:b/>
                <w:sz w:val="24"/>
                <w:szCs w:val="24"/>
              </w:rPr>
              <w:t>Lần 2</w:t>
            </w:r>
          </w:p>
          <w:p w14:paraId="1DA5E462" w14:textId="7A13E02D" w:rsidR="00471243" w:rsidRPr="00082DD4" w:rsidRDefault="00471243" w:rsidP="00417C88">
            <w:pPr>
              <w:tabs>
                <w:tab w:val="left" w:pos="0"/>
                <w:tab w:val="left" w:pos="709"/>
                <w:tab w:val="left" w:pos="1418"/>
                <w:tab w:val="left" w:leader="dot" w:pos="992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48" w:type="dxa"/>
          </w:tcPr>
          <w:p w14:paraId="00373EB9" w14:textId="77777777" w:rsidR="00417C88" w:rsidRPr="00082DD4" w:rsidRDefault="00417C88" w:rsidP="00417C88">
            <w:pPr>
              <w:tabs>
                <w:tab w:val="left" w:pos="0"/>
                <w:tab w:val="left" w:pos="709"/>
                <w:tab w:val="left" w:pos="1418"/>
                <w:tab w:val="left" w:leader="dot" w:pos="992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14:paraId="626DFEBF" w14:textId="77777777" w:rsidR="00417C88" w:rsidRPr="00082DD4" w:rsidRDefault="00417C88" w:rsidP="00417C88">
            <w:pPr>
              <w:tabs>
                <w:tab w:val="left" w:pos="0"/>
                <w:tab w:val="left" w:pos="709"/>
                <w:tab w:val="left" w:pos="1418"/>
                <w:tab w:val="left" w:leader="dot" w:pos="992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14:paraId="30D2C06D" w14:textId="77777777" w:rsidR="00417C88" w:rsidRPr="00082DD4" w:rsidRDefault="00417C88" w:rsidP="00417C88">
            <w:pPr>
              <w:tabs>
                <w:tab w:val="left" w:pos="0"/>
                <w:tab w:val="left" w:pos="709"/>
                <w:tab w:val="left" w:pos="1418"/>
                <w:tab w:val="left" w:leader="dot" w:pos="992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14:paraId="202CF210" w14:textId="77777777" w:rsidR="00417C88" w:rsidRPr="00082DD4" w:rsidRDefault="00417C88" w:rsidP="00417C88">
            <w:pPr>
              <w:tabs>
                <w:tab w:val="left" w:pos="0"/>
                <w:tab w:val="left" w:pos="709"/>
                <w:tab w:val="left" w:pos="1418"/>
                <w:tab w:val="left" w:leader="dot" w:pos="992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78E5" w:rsidRPr="00082DD4" w14:paraId="58736BD2" w14:textId="77777777" w:rsidTr="003C78E5">
        <w:tc>
          <w:tcPr>
            <w:tcW w:w="1696" w:type="dxa"/>
          </w:tcPr>
          <w:p w14:paraId="0D3D41EC" w14:textId="0216A453" w:rsidR="00471243" w:rsidRPr="00082DD4" w:rsidRDefault="00471243" w:rsidP="00417C88">
            <w:pPr>
              <w:tabs>
                <w:tab w:val="left" w:pos="0"/>
                <w:tab w:val="left" w:pos="709"/>
                <w:tab w:val="left" w:pos="1418"/>
                <w:tab w:val="left" w:leader="dot" w:pos="992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2DD4">
              <w:rPr>
                <w:rFonts w:ascii="Times New Roman" w:hAnsi="Times New Roman" w:cs="Times New Roman"/>
                <w:b/>
                <w:sz w:val="24"/>
                <w:szCs w:val="24"/>
              </w:rPr>
              <w:t>Lần 3</w:t>
            </w:r>
          </w:p>
          <w:p w14:paraId="4E2D9AFE" w14:textId="5EFC39AB" w:rsidR="00471243" w:rsidRPr="00082DD4" w:rsidRDefault="00471243" w:rsidP="00417C88">
            <w:pPr>
              <w:tabs>
                <w:tab w:val="left" w:pos="0"/>
                <w:tab w:val="left" w:pos="709"/>
                <w:tab w:val="left" w:pos="1418"/>
                <w:tab w:val="left" w:leader="dot" w:pos="992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48" w:type="dxa"/>
          </w:tcPr>
          <w:p w14:paraId="469FD1D9" w14:textId="77777777" w:rsidR="00471243" w:rsidRPr="00082DD4" w:rsidRDefault="00471243" w:rsidP="00417C88">
            <w:pPr>
              <w:tabs>
                <w:tab w:val="left" w:pos="0"/>
                <w:tab w:val="left" w:pos="709"/>
                <w:tab w:val="left" w:pos="1418"/>
                <w:tab w:val="left" w:leader="dot" w:pos="992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14:paraId="7C4247EC" w14:textId="77777777" w:rsidR="00471243" w:rsidRPr="00082DD4" w:rsidRDefault="00471243" w:rsidP="00417C88">
            <w:pPr>
              <w:tabs>
                <w:tab w:val="left" w:pos="0"/>
                <w:tab w:val="left" w:pos="709"/>
                <w:tab w:val="left" w:pos="1418"/>
                <w:tab w:val="left" w:leader="dot" w:pos="992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14:paraId="15CE1DA0" w14:textId="77777777" w:rsidR="00471243" w:rsidRPr="00082DD4" w:rsidRDefault="00471243" w:rsidP="00417C88">
            <w:pPr>
              <w:tabs>
                <w:tab w:val="left" w:pos="0"/>
                <w:tab w:val="left" w:pos="709"/>
                <w:tab w:val="left" w:pos="1418"/>
                <w:tab w:val="left" w:leader="dot" w:pos="992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2" w:type="dxa"/>
          </w:tcPr>
          <w:p w14:paraId="1F534464" w14:textId="77777777" w:rsidR="00471243" w:rsidRPr="00082DD4" w:rsidRDefault="00471243" w:rsidP="00417C88">
            <w:pPr>
              <w:tabs>
                <w:tab w:val="left" w:pos="0"/>
                <w:tab w:val="left" w:pos="709"/>
                <w:tab w:val="left" w:pos="1418"/>
                <w:tab w:val="left" w:leader="dot" w:pos="992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5EA42F" w14:textId="77777777" w:rsidR="00417C88" w:rsidRPr="00082DD4" w:rsidRDefault="00417C88" w:rsidP="00417C88">
      <w:pPr>
        <w:tabs>
          <w:tab w:val="left" w:pos="0"/>
          <w:tab w:val="left" w:pos="709"/>
          <w:tab w:val="left" w:pos="1418"/>
          <w:tab w:val="left" w:leader="dot" w:pos="9923"/>
        </w:tabs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3260"/>
        <w:gridCol w:w="2110"/>
      </w:tblGrid>
      <w:tr w:rsidR="003C3E97" w:rsidRPr="00082DD4" w14:paraId="0211C60C" w14:textId="77777777" w:rsidTr="003C3E97">
        <w:tc>
          <w:tcPr>
            <w:tcW w:w="5240" w:type="dxa"/>
          </w:tcPr>
          <w:p w14:paraId="67818D81" w14:textId="150A0586" w:rsidR="00A37E88" w:rsidRPr="00082DD4" w:rsidRDefault="00A37E88" w:rsidP="00A37E88">
            <w:pPr>
              <w:pStyle w:val="ListParagraph"/>
              <w:numPr>
                <w:ilvl w:val="0"/>
                <w:numId w:val="11"/>
              </w:numPr>
              <w:tabs>
                <w:tab w:val="left" w:pos="1418"/>
                <w:tab w:val="left" w:leader="dot" w:pos="9923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2DD4">
              <w:rPr>
                <w:rFonts w:ascii="Times New Roman" w:hAnsi="Times New Roman" w:cs="Times New Roman"/>
                <w:b/>
                <w:sz w:val="24"/>
                <w:szCs w:val="24"/>
              </w:rPr>
              <w:t>Thông tin xuất hoá đơn</w:t>
            </w:r>
          </w:p>
        </w:tc>
        <w:tc>
          <w:tcPr>
            <w:tcW w:w="3260" w:type="dxa"/>
          </w:tcPr>
          <w:p w14:paraId="701E7231" w14:textId="76D9CA96" w:rsidR="00A37E88" w:rsidRPr="00082DD4" w:rsidRDefault="00A37E88" w:rsidP="00934FDF">
            <w:pPr>
              <w:tabs>
                <w:tab w:val="left" w:pos="1418"/>
                <w:tab w:val="left" w:leader="dot" w:pos="992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2DD4">
              <w:rPr>
                <w:rFonts w:ascii="Times New Roman" w:hAnsi="Times New Roman" w:cs="Times New Roman"/>
                <w:b/>
                <w:sz w:val="24"/>
                <w:szCs w:val="24"/>
              </w:rPr>
              <w:t>Phí hộ trợ khách hàng</w:t>
            </w:r>
          </w:p>
        </w:tc>
        <w:tc>
          <w:tcPr>
            <w:tcW w:w="2110" w:type="dxa"/>
          </w:tcPr>
          <w:p w14:paraId="5B0FA3F5" w14:textId="631276F1" w:rsidR="00A37E88" w:rsidRPr="00082DD4" w:rsidRDefault="00A37E88" w:rsidP="00934FDF">
            <w:pPr>
              <w:tabs>
                <w:tab w:val="left" w:pos="1418"/>
                <w:tab w:val="left" w:leader="dot" w:pos="992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2DD4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C3E97" w:rsidRPr="00082DD4" w14:paraId="6F7B4A40" w14:textId="77777777" w:rsidTr="003C3E97">
        <w:tc>
          <w:tcPr>
            <w:tcW w:w="5240" w:type="dxa"/>
          </w:tcPr>
          <w:p w14:paraId="564CC1E8" w14:textId="77777777" w:rsidR="003C3E97" w:rsidRPr="00082DD4" w:rsidRDefault="003C3E97" w:rsidP="00417C88">
            <w:pPr>
              <w:tabs>
                <w:tab w:val="left" w:pos="1418"/>
                <w:tab w:val="left" w:leader="dot" w:pos="992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8F20F0" w14:textId="59B7BC2B" w:rsidR="00A37E88" w:rsidRPr="00082DD4" w:rsidRDefault="00A37E88" w:rsidP="00417C88">
            <w:pPr>
              <w:tabs>
                <w:tab w:val="left" w:pos="1418"/>
                <w:tab w:val="left" w:leader="dot" w:pos="992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D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Tên Cty: </w:t>
            </w:r>
            <w:r w:rsidRPr="00082DD4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</w:t>
            </w:r>
            <w:r w:rsidR="003C3E97" w:rsidRPr="00082DD4">
              <w:rPr>
                <w:rFonts w:ascii="Times New Roman" w:hAnsi="Times New Roman" w:cs="Times New Roman"/>
                <w:sz w:val="24"/>
                <w:szCs w:val="24"/>
              </w:rPr>
              <w:t>....................</w:t>
            </w:r>
          </w:p>
          <w:p w14:paraId="7BEF6C87" w14:textId="78BAA41F" w:rsidR="00A37E88" w:rsidRPr="00082DD4" w:rsidRDefault="00A37E88" w:rsidP="00417C88">
            <w:pPr>
              <w:tabs>
                <w:tab w:val="left" w:pos="1418"/>
                <w:tab w:val="left" w:leader="dot" w:pos="992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DD4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</w:t>
            </w:r>
            <w:r w:rsidR="003C3E97" w:rsidRPr="00082DD4">
              <w:rPr>
                <w:rFonts w:ascii="Times New Roman" w:hAnsi="Times New Roman" w:cs="Times New Roman"/>
                <w:sz w:val="24"/>
                <w:szCs w:val="24"/>
              </w:rPr>
              <w:t>..........................</w:t>
            </w:r>
          </w:p>
          <w:p w14:paraId="097308D4" w14:textId="5ADFB85C" w:rsidR="00A37E88" w:rsidRPr="00082DD4" w:rsidRDefault="00A37E88" w:rsidP="00417C88">
            <w:pPr>
              <w:tabs>
                <w:tab w:val="left" w:pos="1418"/>
                <w:tab w:val="left" w:leader="dot" w:pos="992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DD4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</w:t>
            </w:r>
            <w:r w:rsidR="003C3E97" w:rsidRPr="00082DD4">
              <w:rPr>
                <w:rFonts w:ascii="Times New Roman" w:hAnsi="Times New Roman" w:cs="Times New Roman"/>
                <w:sz w:val="24"/>
                <w:szCs w:val="24"/>
              </w:rPr>
              <w:t>..........................</w:t>
            </w:r>
          </w:p>
          <w:p w14:paraId="53126766" w14:textId="564FCF64" w:rsidR="00A37E88" w:rsidRPr="00082DD4" w:rsidRDefault="00A37E88" w:rsidP="00417C88">
            <w:pPr>
              <w:tabs>
                <w:tab w:val="left" w:pos="1418"/>
                <w:tab w:val="left" w:leader="dot" w:pos="992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DD4">
              <w:rPr>
                <w:rFonts w:ascii="Times New Roman" w:hAnsi="Times New Roman" w:cs="Times New Roman"/>
                <w:b/>
                <w:sz w:val="24"/>
                <w:szCs w:val="24"/>
              </w:rPr>
              <w:t>Địa chỉ</w:t>
            </w:r>
            <w:r w:rsidRPr="00082DD4">
              <w:rPr>
                <w:rFonts w:ascii="Times New Roman" w:hAnsi="Times New Roman" w:cs="Times New Roman"/>
                <w:sz w:val="24"/>
                <w:szCs w:val="24"/>
              </w:rPr>
              <w:t>:........................................</w:t>
            </w:r>
            <w:r w:rsidR="003C3E97" w:rsidRPr="00082DD4">
              <w:rPr>
                <w:rFonts w:ascii="Times New Roman" w:hAnsi="Times New Roman" w:cs="Times New Roman"/>
                <w:sz w:val="24"/>
                <w:szCs w:val="24"/>
              </w:rPr>
              <w:t>..........................</w:t>
            </w:r>
          </w:p>
          <w:p w14:paraId="17FB3AF0" w14:textId="7E852E58" w:rsidR="00A37E88" w:rsidRPr="00082DD4" w:rsidRDefault="00A37E88" w:rsidP="00417C88">
            <w:pPr>
              <w:tabs>
                <w:tab w:val="left" w:pos="1418"/>
                <w:tab w:val="left" w:leader="dot" w:pos="992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DD4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</w:t>
            </w:r>
            <w:r w:rsidR="003C3E97" w:rsidRPr="00082DD4">
              <w:rPr>
                <w:rFonts w:ascii="Times New Roman" w:hAnsi="Times New Roman" w:cs="Times New Roman"/>
                <w:sz w:val="24"/>
                <w:szCs w:val="24"/>
              </w:rPr>
              <w:t>..........................</w:t>
            </w:r>
          </w:p>
          <w:p w14:paraId="4AE02362" w14:textId="5CF77CA5" w:rsidR="00A37E88" w:rsidRPr="00082DD4" w:rsidRDefault="00A37E88" w:rsidP="00417C88">
            <w:pPr>
              <w:tabs>
                <w:tab w:val="left" w:pos="1418"/>
                <w:tab w:val="left" w:leader="dot" w:pos="992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DD4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</w:t>
            </w:r>
            <w:r w:rsidR="003C3E97" w:rsidRPr="00082DD4">
              <w:rPr>
                <w:rFonts w:ascii="Times New Roman" w:hAnsi="Times New Roman" w:cs="Times New Roman"/>
                <w:sz w:val="24"/>
                <w:szCs w:val="24"/>
              </w:rPr>
              <w:t>..........................</w:t>
            </w:r>
          </w:p>
          <w:p w14:paraId="6D384A59" w14:textId="568A707A" w:rsidR="00A37E88" w:rsidRPr="00082DD4" w:rsidRDefault="003C3E97" w:rsidP="00417C88">
            <w:pPr>
              <w:tabs>
                <w:tab w:val="left" w:pos="1418"/>
                <w:tab w:val="left" w:leader="dot" w:pos="9923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2DD4">
              <w:rPr>
                <w:rFonts w:ascii="Times New Roman" w:hAnsi="Times New Roman" w:cs="Times New Roman"/>
                <w:b/>
                <w:sz w:val="24"/>
                <w:szCs w:val="24"/>
              </w:rPr>
              <w:t>Mã số thuế:</w:t>
            </w:r>
            <w:r w:rsidRPr="00082DD4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</w:t>
            </w:r>
          </w:p>
          <w:p w14:paraId="039EA57D" w14:textId="41151E1A" w:rsidR="00A37E88" w:rsidRPr="00AE1A9C" w:rsidRDefault="00003CFA" w:rsidP="00417C88">
            <w:pPr>
              <w:tabs>
                <w:tab w:val="left" w:pos="1418"/>
                <w:tab w:val="left" w:leader="dot" w:pos="9923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2DD4">
              <w:rPr>
                <w:rFonts w:ascii="Times New Roman" w:hAnsi="Times New Roman" w:cs="Times New Roman"/>
                <w:b/>
                <w:sz w:val="24"/>
                <w:szCs w:val="24"/>
              </w:rPr>
              <w:t>Hình thức TT: .</w:t>
            </w:r>
            <w:r w:rsidRPr="00082DD4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</w:t>
            </w:r>
          </w:p>
        </w:tc>
        <w:tc>
          <w:tcPr>
            <w:tcW w:w="3260" w:type="dxa"/>
          </w:tcPr>
          <w:p w14:paraId="551FC9E6" w14:textId="77777777" w:rsidR="00A37E88" w:rsidRDefault="00A37E88" w:rsidP="00417C88">
            <w:pPr>
              <w:tabs>
                <w:tab w:val="left" w:pos="1418"/>
                <w:tab w:val="left" w:leader="dot" w:pos="992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E38033" w14:textId="73B68DDF" w:rsidR="008F5EA5" w:rsidRDefault="008F5EA5" w:rsidP="00417C88">
            <w:pPr>
              <w:tabs>
                <w:tab w:val="left" w:pos="1418"/>
                <w:tab w:val="left" w:leader="dot" w:pos="992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nhận:..........................</w:t>
            </w:r>
          </w:p>
          <w:p w14:paraId="1BD989C5" w14:textId="6FCF1B02" w:rsidR="008F5EA5" w:rsidRDefault="008F5EA5" w:rsidP="00417C88">
            <w:pPr>
              <w:tabs>
                <w:tab w:val="left" w:pos="1418"/>
                <w:tab w:val="left" w:leader="dot" w:pos="992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</w:t>
            </w:r>
          </w:p>
          <w:p w14:paraId="16F1B609" w14:textId="77777777" w:rsidR="008F5EA5" w:rsidRDefault="008F5EA5" w:rsidP="00417C88">
            <w:pPr>
              <w:tabs>
                <w:tab w:val="left" w:pos="1418"/>
                <w:tab w:val="left" w:leader="dot" w:pos="992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TK:...................................</w:t>
            </w:r>
          </w:p>
          <w:p w14:paraId="488D57E6" w14:textId="77777777" w:rsidR="008F5EA5" w:rsidRDefault="008F5EA5" w:rsidP="00417C88">
            <w:pPr>
              <w:tabs>
                <w:tab w:val="left" w:pos="1418"/>
                <w:tab w:val="left" w:leader="dot" w:pos="992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</w:t>
            </w:r>
          </w:p>
          <w:p w14:paraId="1D8E1A69" w14:textId="77777777" w:rsidR="008F5EA5" w:rsidRDefault="008F5EA5" w:rsidP="00417C88">
            <w:pPr>
              <w:tabs>
                <w:tab w:val="left" w:pos="1418"/>
                <w:tab w:val="left" w:leader="dot" w:pos="992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Ngân hàng: ...........................</w:t>
            </w:r>
          </w:p>
          <w:p w14:paraId="15D883AC" w14:textId="77777777" w:rsidR="008F5EA5" w:rsidRDefault="008F5EA5" w:rsidP="00417C88">
            <w:pPr>
              <w:tabs>
                <w:tab w:val="left" w:pos="1418"/>
                <w:tab w:val="left" w:leader="dot" w:pos="992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tiền: .................................</w:t>
            </w:r>
          </w:p>
          <w:p w14:paraId="7F88AB6D" w14:textId="77777777" w:rsidR="008F5EA5" w:rsidRDefault="008F5EA5" w:rsidP="00417C88">
            <w:pPr>
              <w:tabs>
                <w:tab w:val="left" w:pos="1418"/>
                <w:tab w:val="left" w:leader="dot" w:pos="992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%/HĐ: ..................................</w:t>
            </w:r>
          </w:p>
          <w:p w14:paraId="783F4EA6" w14:textId="7080E4E1" w:rsidR="008F5EA5" w:rsidRPr="00082DD4" w:rsidRDefault="008F5EA5" w:rsidP="00417C88">
            <w:pPr>
              <w:tabs>
                <w:tab w:val="left" w:pos="1418"/>
                <w:tab w:val="left" w:leader="dot" w:pos="992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gửi: ..............................</w:t>
            </w:r>
          </w:p>
        </w:tc>
        <w:tc>
          <w:tcPr>
            <w:tcW w:w="2110" w:type="dxa"/>
          </w:tcPr>
          <w:p w14:paraId="2FB936E2" w14:textId="77777777" w:rsidR="00A37E88" w:rsidRPr="00082DD4" w:rsidRDefault="00A37E88" w:rsidP="00417C88">
            <w:pPr>
              <w:tabs>
                <w:tab w:val="left" w:pos="1418"/>
                <w:tab w:val="left" w:leader="dot" w:pos="9923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C77E7D" w14:textId="03871220" w:rsidR="0003335C" w:rsidRPr="00082DD4" w:rsidRDefault="0003335C" w:rsidP="00417C88">
      <w:pPr>
        <w:tabs>
          <w:tab w:val="left" w:pos="1418"/>
          <w:tab w:val="left" w:leader="dot" w:pos="992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9"/>
        <w:gridCol w:w="5070"/>
      </w:tblGrid>
      <w:tr w:rsidR="00417C88" w:rsidRPr="00082DD4" w14:paraId="1812064F" w14:textId="77777777" w:rsidTr="00027A91">
        <w:trPr>
          <w:trHeight w:val="1953"/>
        </w:trPr>
        <w:tc>
          <w:tcPr>
            <w:tcW w:w="5069" w:type="dxa"/>
            <w:shd w:val="clear" w:color="auto" w:fill="auto"/>
          </w:tcPr>
          <w:p w14:paraId="38563C21" w14:textId="77777777" w:rsidR="00CE007B" w:rsidRDefault="00CE007B" w:rsidP="00082DD4">
            <w:pPr>
              <w:tabs>
                <w:tab w:val="left" w:leader="dot" w:pos="9072"/>
              </w:tabs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F4D8C40" w14:textId="77777777" w:rsidR="00CE007B" w:rsidRDefault="00CE007B" w:rsidP="00082DD4">
            <w:pPr>
              <w:tabs>
                <w:tab w:val="left" w:leader="dot" w:pos="9072"/>
              </w:tabs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71A54C7" w14:textId="77777777" w:rsidR="00417C88" w:rsidRPr="00082DD4" w:rsidRDefault="00417C88" w:rsidP="00082DD4">
            <w:pPr>
              <w:tabs>
                <w:tab w:val="left" w:leader="dot" w:pos="9072"/>
              </w:tabs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082DD4">
              <w:rPr>
                <w:rFonts w:ascii="Times New Roman" w:hAnsi="Times New Roman" w:cs="Times New Roman"/>
                <w:b/>
                <w:sz w:val="24"/>
                <w:szCs w:val="24"/>
              </w:rPr>
              <w:t>Trường phòng kinh doanh</w:t>
            </w:r>
          </w:p>
          <w:p w14:paraId="61DCB2AC" w14:textId="77777777" w:rsidR="00417C88" w:rsidRPr="00082DD4" w:rsidRDefault="00417C88" w:rsidP="003D6A95">
            <w:pPr>
              <w:tabs>
                <w:tab w:val="left" w:leader="dot" w:pos="9072"/>
              </w:tabs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70" w:type="dxa"/>
            <w:shd w:val="clear" w:color="auto" w:fill="auto"/>
          </w:tcPr>
          <w:p w14:paraId="6ABF6179" w14:textId="63932FCC" w:rsidR="00417C88" w:rsidRPr="00082DD4" w:rsidRDefault="00471243" w:rsidP="00027A91">
            <w:pPr>
              <w:tabs>
                <w:tab w:val="left" w:leader="dot" w:pos="9072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2DD4">
              <w:rPr>
                <w:rFonts w:ascii="Times New Roman" w:hAnsi="Times New Roman" w:cs="Times New Roman"/>
                <w:b/>
                <w:sz w:val="24"/>
                <w:szCs w:val="24"/>
              </w:rPr>
              <w:t>Ngày … Tháng ….</w:t>
            </w:r>
            <w:r w:rsidR="00417C88" w:rsidRPr="00082D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Năm 2015</w:t>
            </w:r>
          </w:p>
          <w:p w14:paraId="4B0B5BDD" w14:textId="77777777" w:rsidR="00417C88" w:rsidRPr="00082DD4" w:rsidRDefault="00417C88" w:rsidP="00027A91">
            <w:pPr>
              <w:tabs>
                <w:tab w:val="left" w:leader="dot" w:pos="9072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CFFF43" w14:textId="77777777" w:rsidR="00417C88" w:rsidRPr="00082DD4" w:rsidRDefault="00417C88" w:rsidP="00027A91">
            <w:pPr>
              <w:tabs>
                <w:tab w:val="left" w:leader="dot" w:pos="9072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2DD4">
              <w:rPr>
                <w:rFonts w:ascii="Times New Roman" w:hAnsi="Times New Roman" w:cs="Times New Roman"/>
                <w:b/>
                <w:sz w:val="24"/>
                <w:szCs w:val="24"/>
              </w:rPr>
              <w:t>Nhân viên kinh doanh</w:t>
            </w:r>
          </w:p>
          <w:p w14:paraId="7F8055DF" w14:textId="77777777" w:rsidR="00417C88" w:rsidRPr="00082DD4" w:rsidRDefault="00417C88" w:rsidP="00027A91">
            <w:pPr>
              <w:tabs>
                <w:tab w:val="left" w:leader="dot" w:pos="9072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96B567A" w14:textId="77777777" w:rsidR="00417C88" w:rsidRPr="00082DD4" w:rsidRDefault="00417C88" w:rsidP="00027A91">
            <w:pPr>
              <w:tabs>
                <w:tab w:val="left" w:leader="dot" w:pos="9072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5E179F0" w14:textId="77777777" w:rsidR="00417C88" w:rsidRPr="00082DD4" w:rsidRDefault="00417C88" w:rsidP="00027A91">
            <w:pPr>
              <w:tabs>
                <w:tab w:val="left" w:leader="dot" w:pos="9072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60FAA27" w14:textId="77777777" w:rsidR="00417C88" w:rsidRPr="00082DD4" w:rsidRDefault="00417C88" w:rsidP="00027A91">
            <w:pPr>
              <w:tabs>
                <w:tab w:val="left" w:leader="dot" w:pos="9072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FF7C53" w14:textId="77777777" w:rsidR="00417C88" w:rsidRPr="00082DD4" w:rsidRDefault="00417C88" w:rsidP="00027A91">
            <w:pPr>
              <w:tabs>
                <w:tab w:val="left" w:pos="0"/>
                <w:tab w:val="left" w:pos="709"/>
                <w:tab w:val="left" w:pos="1418"/>
                <w:tab w:val="left" w:leader="dot" w:pos="9923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51540B" w14:textId="77777777" w:rsidR="00417C88" w:rsidRPr="00082DD4" w:rsidRDefault="00417C88" w:rsidP="00027A91">
            <w:pPr>
              <w:tabs>
                <w:tab w:val="left" w:pos="0"/>
                <w:tab w:val="left" w:pos="709"/>
                <w:tab w:val="left" w:pos="1418"/>
                <w:tab w:val="left" w:leader="dot" w:pos="9923"/>
              </w:tabs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FFC626F" w14:textId="77777777" w:rsidR="00417C88" w:rsidRPr="00082DD4" w:rsidRDefault="00417C88" w:rsidP="00417C88">
      <w:pPr>
        <w:rPr>
          <w:sz w:val="24"/>
          <w:szCs w:val="24"/>
        </w:rPr>
      </w:pPr>
    </w:p>
    <w:p w14:paraId="28F172B8" w14:textId="77777777" w:rsidR="00AF290F" w:rsidRPr="00082DD4" w:rsidRDefault="00AF290F" w:rsidP="008A3E73">
      <w:pPr>
        <w:rPr>
          <w:sz w:val="24"/>
          <w:szCs w:val="24"/>
        </w:rPr>
      </w:pPr>
    </w:p>
    <w:sectPr w:rsidR="00AF290F" w:rsidRPr="00082DD4" w:rsidSect="00140373">
      <w:headerReference w:type="even" r:id="rId8"/>
      <w:headerReference w:type="default" r:id="rId9"/>
      <w:footerReference w:type="default" r:id="rId10"/>
      <w:headerReference w:type="first" r:id="rId11"/>
      <w:pgSz w:w="11907" w:h="16839" w:code="9"/>
      <w:pgMar w:top="720" w:right="720" w:bottom="720" w:left="567" w:header="421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231DDB" w14:textId="77777777" w:rsidR="00A23D4F" w:rsidRDefault="00A23D4F" w:rsidP="00B849C2">
      <w:pPr>
        <w:spacing w:after="0" w:line="240" w:lineRule="auto"/>
      </w:pPr>
      <w:r>
        <w:separator/>
      </w:r>
    </w:p>
  </w:endnote>
  <w:endnote w:type="continuationSeparator" w:id="0">
    <w:p w14:paraId="607D39CF" w14:textId="77777777" w:rsidR="00A23D4F" w:rsidRDefault="00A23D4F" w:rsidP="00B84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.VnBahamasB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-Bold">
    <w:altName w:val="Cambria"/>
    <w:charset w:val="00"/>
    <w:family w:val="auto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2042706373"/>
      <w:docPartObj>
        <w:docPartGallery w:val="Page Numbers (Bottom of Page)"/>
        <w:docPartUnique/>
      </w:docPartObj>
    </w:sdtPr>
    <w:sdtEndPr/>
    <w:sdtContent>
      <w:p w14:paraId="2D8F9861" w14:textId="77777777" w:rsidR="00B849C2" w:rsidRPr="006819E0" w:rsidRDefault="006819E0" w:rsidP="006819E0">
        <w:pPr>
          <w:pStyle w:val="Footer"/>
        </w:pPr>
        <w: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0A911F60" wp14:editId="7C6D65B6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209550"/>
                  <wp:effectExtent l="0" t="0" r="20955" b="0"/>
                  <wp:wrapNone/>
                  <wp:docPr id="1" name="Nhóm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209550"/>
                            <a:chOff x="0" y="14970"/>
                            <a:chExt cx="12255" cy="33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89" y="15012"/>
                              <a:ext cx="1054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2F6693" w14:textId="77777777" w:rsidR="006819E0" w:rsidRPr="00E10A66" w:rsidRDefault="006819E0" w:rsidP="006819E0">
                                <w:pPr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</w:pP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t xml:space="preserve"> Trang </w:t>
                                </w: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fldChar w:fldCharType="begin"/>
                                </w: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instrText xml:space="preserve"> PAGE   \* MERGEFORMAT </w:instrText>
                                </w: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fldChar w:fldCharType="separate"/>
                                </w:r>
                                <w:r w:rsidR="00CE007B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t>1</w:t>
                                </w: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fldChar w:fldCharType="end"/>
                                </w: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t xml:space="preserve"> | </w:t>
                                </w: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fldChar w:fldCharType="begin"/>
                                </w: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instrText xml:space="preserve"> NUMPAGES  \* Arabic  \* MERGEFORMAT </w:instrText>
                                </w: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fldChar w:fldCharType="separate"/>
                                </w:r>
                                <w:r w:rsidR="00CE007B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t>1</w:t>
                                </w: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fldChar w:fldCharType="end"/>
                                </w:r>
                              </w:p>
                              <w:p w14:paraId="2F7EDBB0" w14:textId="77777777" w:rsidR="006819E0" w:rsidRPr="00E10A66" w:rsidRDefault="006819E0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A911F60" id="Nho_x0301_m_x0020_1" o:spid="_x0000_s1026" style="position:absolute;margin-left:0;margin-top:0;width:610.5pt;height:16.5pt;z-index:251661312;mso-width-percent:1000;mso-position-horizontal:center;mso-position-horizontal-relative:page;mso-position-vertical:center;mso-position-vertical-relative:bottom-margin-area;mso-width-percent:1000" coordorigin=",14970" coordsize="12255,3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"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25" o:spid="_x0000_s1027" type="#_x0000_t202" style="position:absolute;left:10689;top:15012;width:1054;height:2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jpdbwgAA&#10;ANoAAAAPAAAAZHJzL2Rvd25yZXYueG1sRI9Bi8IwFITvwv6H8Bb2pqkeRLtGEVlBEBZrPXh82zzb&#10;YPPSbaLWf28EweMwM98ws0Vna3Gl1hvHCoaDBARx4bThUsEhX/cnIHxA1lg7JgV38rCYf/RmmGp3&#10;44yu+1CKCGGfooIqhCaV0hcVWfQD1xBH7+RaiyHKtpS6xVuE21qOkmQsLRqOCxU2tKqoOO8vVsHy&#10;yNmP+f/922WnzOT5NOHt+KzU12e3/AYRqAvv8Ku90QpG8LwSb4Cc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iOl1vCAAAA2gAAAA8AAAAAAAAAAAAAAAAAlwIAAGRycy9kb3du&#10;cmV2LnhtbFBLBQYAAAAABAAEAPUAAACGAwAAAAA=&#10;" filled="f" stroked="f">
                    <v:textbox inset="0,0,0,0">
                      <w:txbxContent>
                        <w:p w14:paraId="422F6693" w14:textId="77777777" w:rsidR="006819E0" w:rsidRPr="00E10A66" w:rsidRDefault="006819E0" w:rsidP="006819E0">
                          <w:pPr>
                            <w:rPr>
                              <w:color w:val="808080" w:themeColor="background1" w:themeShade="80"/>
                              <w:sz w:val="16"/>
                            </w:rPr>
                          </w:pP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t xml:space="preserve"> Trang </w:t>
                          </w: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fldChar w:fldCharType="begin"/>
                          </w: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instrText xml:space="preserve"> PAGE   \* MERGEFORMAT </w:instrText>
                          </w: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fldChar w:fldCharType="separate"/>
                          </w:r>
                          <w:r w:rsidR="00CE007B">
                            <w:rPr>
                              <w:color w:val="808080" w:themeColor="background1" w:themeShade="80"/>
                              <w:sz w:val="16"/>
                            </w:rPr>
                            <w:t>1</w:t>
                          </w: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fldChar w:fldCharType="end"/>
                          </w: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t xml:space="preserve"> | </w:t>
                          </w: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fldChar w:fldCharType="begin"/>
                          </w: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instrText xml:space="preserve"> NUMPAGES  \* Arabic  \* MERGEFORMAT </w:instrText>
                          </w: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fldChar w:fldCharType="separate"/>
                          </w:r>
                          <w:r w:rsidR="00CE007B">
                            <w:rPr>
                              <w:color w:val="808080" w:themeColor="background1" w:themeShade="80"/>
                              <w:sz w:val="16"/>
                            </w:rPr>
                            <w:t>1</w:t>
                          </w: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fldChar w:fldCharType="end"/>
                          </w:r>
                        </w:p>
                        <w:p w14:paraId="2F7EDBB0" w14:textId="77777777" w:rsidR="006819E0" w:rsidRPr="00E10A66" w:rsidRDefault="006819E0">
                          <w:pP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</w:p>
                      </w:txbxContent>
                    </v:textbox>
                  </v:shape>
                  <v:group id="Group_x0020_31" o:spid="_x0000_s1028" style="position:absolute;top:14970;width:12255;height:230;flip:x" coordorigin="-8,14978" coordsize="12255,2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CZKQszDAAAA2gAAAA8A&#10;AAAAAAAAAAAAAAAAqQIAAGRycy9kb3ducmV2LnhtbFBLBQYAAAAABAAEAPoAAACZAwAAAAA=&#10;">
                    <v:shapetype id="_x0000_t34" coordsize="21600,21600" o:spt="34" o:oned="t" adj="10800" path="m0,0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_x0020_27" o:spid="_x0000_s1029" type="#_x0000_t34" style="position:absolute;left:-8;top:14978;width:1260;height:23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    <v:shape id="AutoShape_x0020_28" o:spid="_x0000_s1030" type="#_x0000_t34" style="position:absolute;left:1252;top:14978;width:10995;height:230;rotation:18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8A4085" w14:textId="77777777" w:rsidR="00A23D4F" w:rsidRDefault="00A23D4F" w:rsidP="00B849C2">
      <w:pPr>
        <w:spacing w:after="0" w:line="240" w:lineRule="auto"/>
      </w:pPr>
      <w:r>
        <w:separator/>
      </w:r>
    </w:p>
  </w:footnote>
  <w:footnote w:type="continuationSeparator" w:id="0">
    <w:p w14:paraId="295590C7" w14:textId="77777777" w:rsidR="00A23D4F" w:rsidRDefault="00A23D4F" w:rsidP="00B84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DBB5BF0" w14:textId="77777777" w:rsidR="00E10A66" w:rsidRDefault="00A23D4F">
    <w:pPr>
      <w:pStyle w:val="Header"/>
    </w:pPr>
    <w:r>
      <w:rPr>
        <w:lang w:val="vi-VN" w:eastAsia="vi-VN"/>
      </w:rPr>
      <w:pict w14:anchorId="095FA1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9360" o:spid="_x0000_s2059" type="#_x0000_t75" style="position:absolute;margin-left:0;margin-top:0;width:55.8pt;height:967.2pt;z-index:-251653120;mso-position-horizontal:center;mso-position-horizontal-relative:margin;mso-position-vertical:center;mso-position-vertical-relative:margin" o:allowincell="f">
          <v:imagedata r:id="rId1" o:title="Line-Page-Logo-TS-Medi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tbl>
    <w:tblPr>
      <w:tblStyle w:val="TableGrid"/>
      <w:tblW w:w="10697" w:type="dxa"/>
      <w:tblInd w:w="-176" w:type="dxa"/>
      <w:tblBorders>
        <w:top w:val="none" w:sz="0" w:space="0" w:color="auto"/>
        <w:left w:val="none" w:sz="0" w:space="0" w:color="auto"/>
        <w:bottom w:val="dashSmallGap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83"/>
      <w:gridCol w:w="8314"/>
    </w:tblGrid>
    <w:tr w:rsidR="00B849C2" w14:paraId="75167600" w14:textId="77777777" w:rsidTr="00B849C2">
      <w:trPr>
        <w:trHeight w:val="1125"/>
      </w:trPr>
      <w:tc>
        <w:tcPr>
          <w:tcW w:w="2383" w:type="dxa"/>
          <w:vAlign w:val="center"/>
        </w:tcPr>
        <w:p w14:paraId="0D77976C" w14:textId="77777777" w:rsidR="00B849C2" w:rsidRDefault="00B849C2" w:rsidP="00B849C2">
          <w:pPr>
            <w:pStyle w:val="Header"/>
            <w:tabs>
              <w:tab w:val="right" w:pos="9072"/>
            </w:tabs>
            <w:jc w:val="center"/>
            <w:rPr>
              <w:rFonts w:ascii=".VnBahamasB" w:hAnsi=".VnBahamasB" w:cstheme="majorHAnsi"/>
              <w:sz w:val="40"/>
              <w:szCs w:val="40"/>
              <w:lang w:val="en-US"/>
            </w:rPr>
          </w:pPr>
        </w:p>
      </w:tc>
      <w:tc>
        <w:tcPr>
          <w:tcW w:w="8314" w:type="dxa"/>
          <w:hideMark/>
        </w:tcPr>
        <w:p w14:paraId="3FF8B4B8" w14:textId="77777777" w:rsidR="00B849C2" w:rsidRDefault="00B849C2" w:rsidP="00B849C2">
          <w:pPr>
            <w:pStyle w:val="Header"/>
            <w:jc w:val="right"/>
            <w:rPr>
              <w:rFonts w:asciiTheme="majorHAnsi" w:hAnsiTheme="majorHAnsi" w:cstheme="majorHAnsi"/>
              <w:b/>
              <w:sz w:val="24"/>
              <w:szCs w:val="24"/>
              <w:lang w:val="en-US"/>
            </w:rPr>
          </w:pPr>
          <w:r>
            <w:rPr>
              <w:rFonts w:asciiTheme="majorHAnsi" w:hAnsiTheme="majorHAnsi" w:cstheme="majorHAnsi"/>
              <w:b/>
              <w:sz w:val="24"/>
              <w:szCs w:val="24"/>
              <w:lang w:val="en-US"/>
            </w:rPr>
            <w:t>TS MEDIA ADVERTISING COMPANY LIMITED</w:t>
          </w:r>
        </w:p>
        <w:p w14:paraId="4339D04F" w14:textId="77777777" w:rsidR="00E10A66" w:rsidRDefault="00E10A66" w:rsidP="00B849C2">
          <w:pPr>
            <w:pStyle w:val="Header"/>
            <w:jc w:val="right"/>
            <w:rPr>
              <w:rFonts w:asciiTheme="majorHAnsi" w:hAnsiTheme="majorHAnsi" w:cstheme="majorHAnsi"/>
              <w:b/>
              <w:sz w:val="24"/>
              <w:szCs w:val="24"/>
              <w:lang w:val="en-US"/>
            </w:rPr>
          </w:pPr>
          <w:r>
            <w:rPr>
              <w:rFonts w:ascii="Cambria-Bold" w:hAnsi="Cambria-Bold" w:cs="Cambria-Bold"/>
              <w:b/>
              <w:bCs/>
              <w:noProof w:val="0"/>
              <w:sz w:val="24"/>
              <w:szCs w:val="24"/>
            </w:rPr>
            <w:t>Floor 10 General Department Of Politics Building</w:t>
          </w:r>
        </w:p>
        <w:p w14:paraId="1BF93BE5" w14:textId="77777777" w:rsidR="00B849C2" w:rsidRDefault="00B849C2" w:rsidP="00B849C2">
          <w:pPr>
            <w:pStyle w:val="Header"/>
            <w:jc w:val="right"/>
            <w:rPr>
              <w:rFonts w:asciiTheme="majorHAnsi" w:hAnsiTheme="majorHAnsi" w:cstheme="majorHAnsi"/>
              <w:sz w:val="20"/>
              <w:szCs w:val="20"/>
              <w:lang w:val="en-US"/>
            </w:rPr>
          </w:pPr>
          <w:r>
            <w:rPr>
              <w:rFonts w:asciiTheme="majorHAnsi" w:hAnsiTheme="majorHAnsi" w:cstheme="majorHAnsi"/>
              <w:sz w:val="20"/>
              <w:szCs w:val="20"/>
              <w:lang w:val="en-US"/>
            </w:rPr>
            <w:t>161 – 163 Tran Quoc Thao St, District 3, HCMC</w:t>
          </w:r>
        </w:p>
        <w:p w14:paraId="437B87D3" w14:textId="77777777" w:rsidR="00B849C2" w:rsidRDefault="00B849C2" w:rsidP="00B849C2">
          <w:pPr>
            <w:pStyle w:val="Header"/>
            <w:jc w:val="right"/>
            <w:rPr>
              <w:rFonts w:asciiTheme="majorHAnsi" w:hAnsiTheme="majorHAnsi" w:cstheme="majorHAnsi"/>
              <w:sz w:val="20"/>
              <w:szCs w:val="20"/>
              <w:lang w:val="en-US"/>
            </w:rPr>
          </w:pPr>
          <w:r>
            <w:rPr>
              <w:rFonts w:asciiTheme="majorHAnsi" w:hAnsiTheme="majorHAnsi" w:cstheme="majorHAnsi"/>
              <w:sz w:val="20"/>
              <w:szCs w:val="20"/>
              <w:lang w:val="en-US"/>
            </w:rPr>
            <w:t>Tel: (08) 22 47 67 59.</w:t>
          </w:r>
        </w:p>
      </w:tc>
    </w:tr>
  </w:tbl>
  <w:p w14:paraId="79B9E1B9" w14:textId="77777777" w:rsidR="00B849C2" w:rsidRPr="00B849C2" w:rsidRDefault="00A23D4F">
    <w:pPr>
      <w:pStyle w:val="Header"/>
      <w:rPr>
        <w:sz w:val="10"/>
        <w:szCs w:val="10"/>
      </w:rPr>
    </w:pPr>
    <w:r>
      <w:rPr>
        <w:lang w:val="vi-VN" w:eastAsia="vi-VN"/>
      </w:rPr>
      <w:pict w14:anchorId="34C090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9361" o:spid="_x0000_s2060" type="#_x0000_t75" style="position:absolute;margin-left:0;margin-top:0;width:55.8pt;height:967.2pt;z-index:-251652096;mso-position-horizontal:center;mso-position-horizontal-relative:margin;mso-position-vertical:center;mso-position-vertical-relative:margin" o:allowincell="f">
          <v:imagedata r:id="rId1" o:title="Line-Page-Logo-TS-Media" gain="19661f" blacklevel="22938f"/>
          <w10:wrap anchorx="margin" anchory="margin"/>
        </v:shape>
      </w:pict>
    </w:r>
    <w:r w:rsidR="00B849C2">
      <w:drawing>
        <wp:anchor distT="0" distB="0" distL="114300" distR="114300" simplePos="0" relativeHeight="251659264" behindDoc="1" locked="0" layoutInCell="1" allowOverlap="1" wp14:anchorId="5A8525D2" wp14:editId="4108D2F0">
          <wp:simplePos x="0" y="0"/>
          <wp:positionH relativeFrom="column">
            <wp:posOffset>-31115</wp:posOffset>
          </wp:positionH>
          <wp:positionV relativeFrom="paragraph">
            <wp:posOffset>-907254</wp:posOffset>
          </wp:positionV>
          <wp:extent cx="902335" cy="902335"/>
          <wp:effectExtent l="0" t="0" r="0" b="0"/>
          <wp:wrapNone/>
          <wp:docPr id="9" name="Picture 1" descr="logo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t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2335" cy="902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66317A9" w14:textId="77777777" w:rsidR="00E10A66" w:rsidRDefault="00A23D4F">
    <w:pPr>
      <w:pStyle w:val="Header"/>
    </w:pPr>
    <w:r>
      <w:rPr>
        <w:lang w:val="vi-VN" w:eastAsia="vi-VN"/>
      </w:rPr>
      <w:pict w14:anchorId="0BE3EE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9359" o:spid="_x0000_s2058" type="#_x0000_t75" style="position:absolute;margin-left:0;margin-top:0;width:55.8pt;height:967.2pt;z-index:-251654144;mso-position-horizontal:center;mso-position-horizontal-relative:margin;mso-position-vertical:center;mso-position-vertical-relative:margin" o:allowincell="f">
          <v:imagedata r:id="rId1" o:title="Line-Page-Logo-TS-Medi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C4691"/>
    <w:multiLevelType w:val="hybridMultilevel"/>
    <w:tmpl w:val="E416E2CE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8627F21"/>
    <w:multiLevelType w:val="hybridMultilevel"/>
    <w:tmpl w:val="FB1C0442"/>
    <w:lvl w:ilvl="0" w:tplc="59B864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826867"/>
    <w:multiLevelType w:val="hybridMultilevel"/>
    <w:tmpl w:val="E938C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A325C4"/>
    <w:multiLevelType w:val="hybridMultilevel"/>
    <w:tmpl w:val="017645E4"/>
    <w:lvl w:ilvl="0" w:tplc="CAA822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CB1AF6"/>
    <w:multiLevelType w:val="hybridMultilevel"/>
    <w:tmpl w:val="F2BCA426"/>
    <w:lvl w:ilvl="0" w:tplc="1CF8D0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40F06EC"/>
    <w:multiLevelType w:val="multilevel"/>
    <w:tmpl w:val="601A625A"/>
    <w:lvl w:ilvl="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64" w:hanging="1800"/>
      </w:pPr>
      <w:rPr>
        <w:rFonts w:hint="default"/>
      </w:rPr>
    </w:lvl>
  </w:abstractNum>
  <w:abstractNum w:abstractNumId="6">
    <w:nsid w:val="58255CAB"/>
    <w:multiLevelType w:val="hybridMultilevel"/>
    <w:tmpl w:val="ED4616A8"/>
    <w:lvl w:ilvl="0" w:tplc="70E43C98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7">
    <w:nsid w:val="71FF0488"/>
    <w:multiLevelType w:val="hybridMultilevel"/>
    <w:tmpl w:val="0B6EF17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5337DF2"/>
    <w:multiLevelType w:val="hybridMultilevel"/>
    <w:tmpl w:val="3AC27E88"/>
    <w:lvl w:ilvl="0" w:tplc="CAA822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E164C2"/>
    <w:multiLevelType w:val="hybridMultilevel"/>
    <w:tmpl w:val="D4901976"/>
    <w:lvl w:ilvl="0" w:tplc="C3309782">
      <w:start w:val="5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E5507B"/>
    <w:multiLevelType w:val="hybridMultilevel"/>
    <w:tmpl w:val="75EA3332"/>
    <w:lvl w:ilvl="0" w:tplc="042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10"/>
  </w:num>
  <w:num w:numId="5">
    <w:abstractNumId w:val="7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0"/>
  </w:num>
  <w:num w:numId="11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F09"/>
    <w:rsid w:val="00003CFA"/>
    <w:rsid w:val="0003335C"/>
    <w:rsid w:val="00060541"/>
    <w:rsid w:val="0006063F"/>
    <w:rsid w:val="00070B8B"/>
    <w:rsid w:val="00076DF1"/>
    <w:rsid w:val="00082DD4"/>
    <w:rsid w:val="00093557"/>
    <w:rsid w:val="000A2A02"/>
    <w:rsid w:val="000B1B35"/>
    <w:rsid w:val="000C2A11"/>
    <w:rsid w:val="000E0A58"/>
    <w:rsid w:val="00103620"/>
    <w:rsid w:val="0011341A"/>
    <w:rsid w:val="00123247"/>
    <w:rsid w:val="00140373"/>
    <w:rsid w:val="00141442"/>
    <w:rsid w:val="00141D5F"/>
    <w:rsid w:val="001550F6"/>
    <w:rsid w:val="00182A54"/>
    <w:rsid w:val="001938E9"/>
    <w:rsid w:val="001A5FFF"/>
    <w:rsid w:val="001B75AB"/>
    <w:rsid w:val="001D1AFB"/>
    <w:rsid w:val="001D48E7"/>
    <w:rsid w:val="001E000C"/>
    <w:rsid w:val="001F22AC"/>
    <w:rsid w:val="00202863"/>
    <w:rsid w:val="0022656F"/>
    <w:rsid w:val="00256F8B"/>
    <w:rsid w:val="0025710A"/>
    <w:rsid w:val="00272C3F"/>
    <w:rsid w:val="00272EEE"/>
    <w:rsid w:val="0027495B"/>
    <w:rsid w:val="002771B0"/>
    <w:rsid w:val="002A3EC4"/>
    <w:rsid w:val="002B089B"/>
    <w:rsid w:val="002D2CE9"/>
    <w:rsid w:val="002D7C30"/>
    <w:rsid w:val="002E6C7C"/>
    <w:rsid w:val="0034198F"/>
    <w:rsid w:val="003463B6"/>
    <w:rsid w:val="00367000"/>
    <w:rsid w:val="0039400A"/>
    <w:rsid w:val="003B020B"/>
    <w:rsid w:val="003B42C9"/>
    <w:rsid w:val="003C3E97"/>
    <w:rsid w:val="003C78E5"/>
    <w:rsid w:val="003D6A95"/>
    <w:rsid w:val="003D6F5F"/>
    <w:rsid w:val="003F7F09"/>
    <w:rsid w:val="0041343D"/>
    <w:rsid w:val="00417C88"/>
    <w:rsid w:val="00427D3B"/>
    <w:rsid w:val="004417FA"/>
    <w:rsid w:val="00471243"/>
    <w:rsid w:val="004762F5"/>
    <w:rsid w:val="00481D16"/>
    <w:rsid w:val="004A5BAA"/>
    <w:rsid w:val="004C091C"/>
    <w:rsid w:val="004C18AC"/>
    <w:rsid w:val="004C40B5"/>
    <w:rsid w:val="004C74E8"/>
    <w:rsid w:val="004D3086"/>
    <w:rsid w:val="00502A2E"/>
    <w:rsid w:val="005305BB"/>
    <w:rsid w:val="00534138"/>
    <w:rsid w:val="00557AE2"/>
    <w:rsid w:val="005739C5"/>
    <w:rsid w:val="005C541F"/>
    <w:rsid w:val="005D031A"/>
    <w:rsid w:val="005D4095"/>
    <w:rsid w:val="005D6FBB"/>
    <w:rsid w:val="005F7F23"/>
    <w:rsid w:val="0060668B"/>
    <w:rsid w:val="00622471"/>
    <w:rsid w:val="00624079"/>
    <w:rsid w:val="006819E0"/>
    <w:rsid w:val="0068679D"/>
    <w:rsid w:val="006C5DEE"/>
    <w:rsid w:val="006E3EFF"/>
    <w:rsid w:val="007001BD"/>
    <w:rsid w:val="00704DE3"/>
    <w:rsid w:val="00720FB1"/>
    <w:rsid w:val="00743FFC"/>
    <w:rsid w:val="00744F54"/>
    <w:rsid w:val="007953F3"/>
    <w:rsid w:val="007B6B6B"/>
    <w:rsid w:val="007B7F26"/>
    <w:rsid w:val="007C2483"/>
    <w:rsid w:val="007C3E68"/>
    <w:rsid w:val="007D3E2F"/>
    <w:rsid w:val="0080193F"/>
    <w:rsid w:val="00813979"/>
    <w:rsid w:val="00846561"/>
    <w:rsid w:val="00854981"/>
    <w:rsid w:val="00886DB9"/>
    <w:rsid w:val="00892F15"/>
    <w:rsid w:val="008A3E73"/>
    <w:rsid w:val="008C4F5F"/>
    <w:rsid w:val="008F5EA5"/>
    <w:rsid w:val="0091395F"/>
    <w:rsid w:val="00934FDF"/>
    <w:rsid w:val="0094078F"/>
    <w:rsid w:val="00946400"/>
    <w:rsid w:val="00993831"/>
    <w:rsid w:val="00994650"/>
    <w:rsid w:val="00995778"/>
    <w:rsid w:val="009A355B"/>
    <w:rsid w:val="009A69DF"/>
    <w:rsid w:val="009B4C43"/>
    <w:rsid w:val="009C5B6F"/>
    <w:rsid w:val="00A02BD8"/>
    <w:rsid w:val="00A14848"/>
    <w:rsid w:val="00A23D4F"/>
    <w:rsid w:val="00A37E88"/>
    <w:rsid w:val="00A45AEB"/>
    <w:rsid w:val="00A4682F"/>
    <w:rsid w:val="00A7042B"/>
    <w:rsid w:val="00A80AA9"/>
    <w:rsid w:val="00AC2DE0"/>
    <w:rsid w:val="00AC3156"/>
    <w:rsid w:val="00AD7E7D"/>
    <w:rsid w:val="00AE1A9C"/>
    <w:rsid w:val="00AE73B3"/>
    <w:rsid w:val="00AF290F"/>
    <w:rsid w:val="00AF6703"/>
    <w:rsid w:val="00B073D1"/>
    <w:rsid w:val="00B11AA1"/>
    <w:rsid w:val="00B15208"/>
    <w:rsid w:val="00B207D6"/>
    <w:rsid w:val="00B64742"/>
    <w:rsid w:val="00B84952"/>
    <w:rsid w:val="00B849C2"/>
    <w:rsid w:val="00B84FCB"/>
    <w:rsid w:val="00B91E94"/>
    <w:rsid w:val="00BA606D"/>
    <w:rsid w:val="00BC5649"/>
    <w:rsid w:val="00BC603C"/>
    <w:rsid w:val="00BD6127"/>
    <w:rsid w:val="00BE336B"/>
    <w:rsid w:val="00C15509"/>
    <w:rsid w:val="00C61D0B"/>
    <w:rsid w:val="00C67F2B"/>
    <w:rsid w:val="00C82FF8"/>
    <w:rsid w:val="00CA75D6"/>
    <w:rsid w:val="00CD32DC"/>
    <w:rsid w:val="00CE007B"/>
    <w:rsid w:val="00CE4155"/>
    <w:rsid w:val="00CF5205"/>
    <w:rsid w:val="00CF56F1"/>
    <w:rsid w:val="00D22B73"/>
    <w:rsid w:val="00D271D9"/>
    <w:rsid w:val="00D3740D"/>
    <w:rsid w:val="00D41130"/>
    <w:rsid w:val="00D46641"/>
    <w:rsid w:val="00D620C9"/>
    <w:rsid w:val="00D74FA5"/>
    <w:rsid w:val="00D82EC3"/>
    <w:rsid w:val="00D83257"/>
    <w:rsid w:val="00D92C83"/>
    <w:rsid w:val="00DB7A77"/>
    <w:rsid w:val="00DC268A"/>
    <w:rsid w:val="00DD3F0D"/>
    <w:rsid w:val="00DD5F2E"/>
    <w:rsid w:val="00DE29CC"/>
    <w:rsid w:val="00DF63F2"/>
    <w:rsid w:val="00E10A66"/>
    <w:rsid w:val="00E162B4"/>
    <w:rsid w:val="00E17661"/>
    <w:rsid w:val="00E2427F"/>
    <w:rsid w:val="00E4538D"/>
    <w:rsid w:val="00E82006"/>
    <w:rsid w:val="00E87ED2"/>
    <w:rsid w:val="00E9790B"/>
    <w:rsid w:val="00EA55F8"/>
    <w:rsid w:val="00EB0121"/>
    <w:rsid w:val="00ED36FA"/>
    <w:rsid w:val="00EF31D4"/>
    <w:rsid w:val="00F15B96"/>
    <w:rsid w:val="00F5225F"/>
    <w:rsid w:val="00F63421"/>
    <w:rsid w:val="00F7592C"/>
    <w:rsid w:val="00F9634A"/>
    <w:rsid w:val="00FB0CD9"/>
    <w:rsid w:val="00FC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1"/>
    <o:shapelayout v:ext="edit">
      <o:idmap v:ext="edit" data="1"/>
    </o:shapelayout>
  </w:shapeDefaults>
  <w:decimalSymbol w:val=","/>
  <w:listSeparator w:val=","/>
  <w14:docId w14:val="0DFBFF03"/>
  <w15:docId w15:val="{FF0FCE57-A7DA-4D45-B350-D16B075F9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2A11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417C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D48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9C2"/>
    <w:rPr>
      <w:noProof/>
      <w:lang w:val="vi-VN"/>
    </w:rPr>
  </w:style>
  <w:style w:type="paragraph" w:styleId="Footer">
    <w:name w:val="footer"/>
    <w:basedOn w:val="Normal"/>
    <w:link w:val="FooterChar"/>
    <w:uiPriority w:val="99"/>
    <w:unhideWhenUsed/>
    <w:rsid w:val="00B84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9C2"/>
    <w:rPr>
      <w:noProof/>
      <w:lang w:val="vi-VN"/>
    </w:rPr>
  </w:style>
  <w:style w:type="table" w:styleId="TableGrid">
    <w:name w:val="Table Grid"/>
    <w:basedOn w:val="TableNormal"/>
    <w:uiPriority w:val="59"/>
    <w:rsid w:val="00B849C2"/>
    <w:pPr>
      <w:spacing w:after="0" w:line="240" w:lineRule="auto"/>
    </w:pPr>
    <w:rPr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23247"/>
    <w:rPr>
      <w:color w:val="808080"/>
    </w:rPr>
  </w:style>
  <w:style w:type="paragraph" w:styleId="ListParagraph">
    <w:name w:val="List Paragraph"/>
    <w:basedOn w:val="Normal"/>
    <w:uiPriority w:val="34"/>
    <w:qFormat/>
    <w:rsid w:val="001232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6FB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1B0"/>
    <w:rPr>
      <w:rFonts w:ascii="Tahoma" w:hAnsi="Tahoma" w:cs="Tahoma"/>
      <w:noProof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13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vi-VN" w:eastAsia="vi-VN"/>
    </w:rPr>
  </w:style>
  <w:style w:type="character" w:customStyle="1" w:styleId="Heading3Char">
    <w:name w:val="Heading 3 Char"/>
    <w:basedOn w:val="DefaultParagraphFont"/>
    <w:link w:val="Heading3"/>
    <w:uiPriority w:val="9"/>
    <w:rsid w:val="001D48E7"/>
    <w:rPr>
      <w:rFonts w:ascii="Times New Roman" w:eastAsia="Times New Roman" w:hAnsi="Times New Roman" w:cs="Times New Roman"/>
      <w:b/>
      <w:bCs/>
      <w:sz w:val="27"/>
      <w:szCs w:val="27"/>
      <w:lang w:val="vi-VN" w:eastAsia="vi-VN"/>
    </w:rPr>
  </w:style>
  <w:style w:type="character" w:styleId="Emphasis">
    <w:name w:val="Emphasis"/>
    <w:basedOn w:val="DefaultParagraphFont"/>
    <w:uiPriority w:val="20"/>
    <w:qFormat/>
    <w:rsid w:val="001D48E7"/>
    <w:rPr>
      <w:i/>
      <w:iCs/>
    </w:rPr>
  </w:style>
  <w:style w:type="character" w:styleId="Strong">
    <w:name w:val="Strong"/>
    <w:basedOn w:val="DefaultParagraphFont"/>
    <w:uiPriority w:val="22"/>
    <w:qFormat/>
    <w:rsid w:val="00D46641"/>
    <w:rPr>
      <w:b/>
      <w:bCs/>
    </w:rPr>
  </w:style>
  <w:style w:type="character" w:customStyle="1" w:styleId="apple-converted-space">
    <w:name w:val="apple-converted-space"/>
    <w:basedOn w:val="DefaultParagraphFont"/>
    <w:rsid w:val="00D46641"/>
  </w:style>
  <w:style w:type="character" w:customStyle="1" w:styleId="Heading1Char">
    <w:name w:val="Heading 1 Char"/>
    <w:basedOn w:val="DefaultParagraphFont"/>
    <w:link w:val="Heading1"/>
    <w:uiPriority w:val="9"/>
    <w:rsid w:val="00417C88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417C8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7C8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7C88"/>
    <w:rPr>
      <w:noProof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7C8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7C88"/>
    <w:rPr>
      <w:b/>
      <w:bCs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4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P\Documents\M&#7851;u%20Office%20T&#249;y%20ch&#7881;nh\M&#7851;u%20t&#224;i%20li&#7879;u%20TS%20Medi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09C60-74B2-D94B-9BCB-F0F2B4B7D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D:\VIP\Documents\Mẫu Office Tùy chỉnh\Mẫu tài liệu TS Media.dotx</Template>
  <TotalTime>64</TotalTime>
  <Pages>1</Pages>
  <Words>219</Words>
  <Characters>1254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Sơn Nguyễn Trường</dc:creator>
  <cp:lastModifiedBy>Microsoft Office User</cp:lastModifiedBy>
  <cp:revision>71</cp:revision>
  <cp:lastPrinted>2014-05-29T03:47:00Z</cp:lastPrinted>
  <dcterms:created xsi:type="dcterms:W3CDTF">2015-05-15T02:02:00Z</dcterms:created>
  <dcterms:modified xsi:type="dcterms:W3CDTF">2015-05-15T05:00:00Z</dcterms:modified>
</cp:coreProperties>
</file>