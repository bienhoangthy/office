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BC18" w14:textId="77777777" w:rsidR="00557BF4" w:rsidRDefault="00557BF4" w:rsidP="00683995">
      <w:pPr>
        <w:spacing w:after="0" w:line="240" w:lineRule="auto"/>
        <w:rPr>
          <w:rFonts w:ascii="VNI-Times" w:hAnsi="VNI-Times"/>
        </w:rPr>
      </w:pPr>
    </w:p>
    <w:p w14:paraId="05179979" w14:textId="77777777" w:rsidR="00557BF4" w:rsidRDefault="00557BF4" w:rsidP="00557BF4">
      <w:pPr>
        <w:pStyle w:val="Header"/>
        <w:jc w:val="center"/>
        <w:rPr>
          <w:rFonts w:ascii="VNI-Times" w:hAnsi="VNI-Times"/>
          <w:b/>
          <w:bCs/>
          <w:sz w:val="32"/>
        </w:rPr>
      </w:pPr>
      <w:r>
        <w:rPr>
          <w:rFonts w:ascii="VNI-Times" w:hAnsi="VNI-Times"/>
          <w:b/>
          <w:bCs/>
          <w:sz w:val="32"/>
        </w:rPr>
        <w:t xml:space="preserve">ÑAÙNH GIAÙ NHAÂN VIEÂN </w:t>
      </w:r>
    </w:p>
    <w:p w14:paraId="756765A2" w14:textId="77777777" w:rsidR="00557BF4" w:rsidRDefault="00557BF4" w:rsidP="00557BF4">
      <w:pPr>
        <w:spacing w:after="0" w:line="240" w:lineRule="auto"/>
        <w:ind w:left="1440"/>
        <w:jc w:val="center"/>
        <w:rPr>
          <w:rFonts w:ascii="VNI-Times" w:hAnsi="VNI-Times"/>
        </w:rPr>
      </w:pPr>
      <w:r>
        <w:rPr>
          <w:rFonts w:ascii="VNI-Times" w:hAnsi="VNI-Times"/>
          <w:b/>
          <w:bCs/>
          <w:sz w:val="28"/>
        </w:rPr>
        <w:t>(Töø ngaøy……………ñeán ngaøy………………)</w:t>
      </w:r>
    </w:p>
    <w:p w14:paraId="1AB2FE47" w14:textId="77777777" w:rsidR="00557BF4" w:rsidRDefault="00557BF4" w:rsidP="00557BF4">
      <w:pPr>
        <w:spacing w:after="0" w:line="240" w:lineRule="auto"/>
        <w:ind w:left="1440"/>
        <w:jc w:val="center"/>
        <w:rPr>
          <w:rFonts w:ascii="VNI-Times" w:hAnsi="VNI-Times"/>
        </w:rPr>
      </w:pPr>
    </w:p>
    <w:p w14:paraId="5FD1982C" w14:textId="77777777" w:rsidR="00557BF4" w:rsidRDefault="00557BF4" w:rsidP="00557BF4">
      <w:pPr>
        <w:spacing w:after="0" w:line="240" w:lineRule="auto"/>
        <w:ind w:left="1440"/>
        <w:rPr>
          <w:rFonts w:ascii="VNI-Times" w:hAnsi="VNI-Times"/>
        </w:rPr>
      </w:pPr>
    </w:p>
    <w:p w14:paraId="06C7BA89" w14:textId="77777777" w:rsidR="00683995" w:rsidRDefault="00683995" w:rsidP="00683995">
      <w:pPr>
        <w:numPr>
          <w:ilvl w:val="1"/>
          <w:numId w:val="8"/>
        </w:numPr>
        <w:tabs>
          <w:tab w:val="clear" w:pos="1440"/>
          <w:tab w:val="num" w:pos="720"/>
        </w:tabs>
        <w:spacing w:after="0" w:line="240" w:lineRule="auto"/>
        <w:ind w:hanging="1080"/>
        <w:rPr>
          <w:rFonts w:ascii="VNI-Times" w:hAnsi="VNI-Times"/>
        </w:rPr>
      </w:pPr>
      <w:r>
        <w:rPr>
          <w:rFonts w:ascii="VNI-Times" w:hAnsi="VNI-Times"/>
        </w:rPr>
        <w:t>Hoï vaø teân nhaân vieân</w:t>
      </w:r>
      <w:r>
        <w:rPr>
          <w:rFonts w:ascii="VNI-Times" w:hAnsi="VNI-Times"/>
        </w:rPr>
        <w:tab/>
        <w:t>:………………………………………………………………………………</w:t>
      </w:r>
    </w:p>
    <w:p w14:paraId="374BD87C" w14:textId="77777777" w:rsidR="00683995" w:rsidRDefault="00683995" w:rsidP="00683995">
      <w:pPr>
        <w:numPr>
          <w:ilvl w:val="1"/>
          <w:numId w:val="8"/>
        </w:numPr>
        <w:tabs>
          <w:tab w:val="clear" w:pos="1440"/>
          <w:tab w:val="num" w:pos="720"/>
        </w:tabs>
        <w:spacing w:after="0" w:line="240" w:lineRule="auto"/>
        <w:ind w:hanging="1080"/>
        <w:rPr>
          <w:rFonts w:ascii="VNI-Times" w:hAnsi="VNI-Times"/>
        </w:rPr>
      </w:pPr>
      <w:r>
        <w:rPr>
          <w:rFonts w:ascii="VNI-Times" w:hAnsi="VNI-Times"/>
        </w:rPr>
        <w:t>Vò trí</w:t>
      </w:r>
      <w:r>
        <w:rPr>
          <w:rFonts w:ascii="VNI-Times" w:hAnsi="VNI-Times"/>
        </w:rPr>
        <w:tab/>
        <w:t>:………………………………………………………………………………</w:t>
      </w:r>
    </w:p>
    <w:p w14:paraId="73BCE828" w14:textId="77777777" w:rsidR="00F2694E" w:rsidRDefault="00F2694E" w:rsidP="00683995">
      <w:pPr>
        <w:numPr>
          <w:ilvl w:val="1"/>
          <w:numId w:val="8"/>
        </w:numPr>
        <w:tabs>
          <w:tab w:val="clear" w:pos="1440"/>
          <w:tab w:val="num" w:pos="720"/>
        </w:tabs>
        <w:spacing w:after="0" w:line="240" w:lineRule="auto"/>
        <w:ind w:hanging="1080"/>
        <w:rPr>
          <w:rFonts w:ascii="VNI-Times" w:hAnsi="VNI-Times"/>
        </w:rPr>
      </w:pPr>
      <w:r>
        <w:rPr>
          <w:rFonts w:ascii="VNI-Times" w:hAnsi="VNI-Times"/>
        </w:rPr>
        <w:t xml:space="preserve">Thời gian </w:t>
      </w:r>
    </w:p>
    <w:p w14:paraId="312341F0" w14:textId="77777777" w:rsidR="00683995" w:rsidRDefault="00683995" w:rsidP="00683995">
      <w:pPr>
        <w:ind w:left="360"/>
        <w:rPr>
          <w:rFonts w:ascii="VNI-Times" w:hAnsi="VNI-Times"/>
        </w:rPr>
      </w:pPr>
    </w:p>
    <w:p w14:paraId="30A57452" w14:textId="77777777" w:rsidR="00683995" w:rsidRPr="00F2694E" w:rsidRDefault="00F2694E" w:rsidP="00F2694E">
      <w:pPr>
        <w:pStyle w:val="ListParagraph"/>
        <w:numPr>
          <w:ilvl w:val="0"/>
          <w:numId w:val="9"/>
        </w:numPr>
        <w:rPr>
          <w:rFonts w:ascii="VNI-Times" w:hAnsi="VNI-Times"/>
        </w:rPr>
      </w:pPr>
      <w:r>
        <w:rPr>
          <w:rFonts w:ascii="VNI-Times" w:hAnsi="VNI-Times"/>
        </w:rPr>
        <w:t>Trường phong  dđanh gia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620"/>
        <w:gridCol w:w="1800"/>
        <w:gridCol w:w="1620"/>
        <w:gridCol w:w="1620"/>
        <w:gridCol w:w="2117"/>
      </w:tblGrid>
      <w:tr w:rsidR="00683995" w14:paraId="349FE9A1" w14:textId="77777777" w:rsidTr="00C03571">
        <w:tc>
          <w:tcPr>
            <w:tcW w:w="3168" w:type="dxa"/>
            <w:gridSpan w:val="2"/>
          </w:tcPr>
          <w:p w14:paraId="566C495A" w14:textId="77777777" w:rsidR="00683995" w:rsidRDefault="00683995" w:rsidP="00C03571">
            <w:pPr>
              <w:jc w:val="center"/>
              <w:rPr>
                <w:rFonts w:ascii="VNI-Times" w:hAnsi="VNI-Times"/>
                <w:b/>
                <w:bCs/>
              </w:rPr>
            </w:pPr>
            <w:r>
              <w:rPr>
                <w:rFonts w:ascii="VNI-Times" w:hAnsi="VNI-Times"/>
                <w:b/>
                <w:bCs/>
              </w:rPr>
              <w:t>ÑAÏO ÑÖÙC</w:t>
            </w:r>
          </w:p>
        </w:tc>
        <w:tc>
          <w:tcPr>
            <w:tcW w:w="3420" w:type="dxa"/>
            <w:gridSpan w:val="2"/>
          </w:tcPr>
          <w:p w14:paraId="1346DA30" w14:textId="77777777" w:rsidR="00683995" w:rsidRDefault="00683995" w:rsidP="00C03571">
            <w:pPr>
              <w:jc w:val="center"/>
              <w:rPr>
                <w:rFonts w:ascii="VNI-Times" w:hAnsi="VNI-Times"/>
                <w:b/>
                <w:bCs/>
              </w:rPr>
            </w:pPr>
            <w:r>
              <w:rPr>
                <w:rFonts w:ascii="VNI-Times" w:hAnsi="VNI-Times"/>
                <w:b/>
                <w:bCs/>
              </w:rPr>
              <w:t>CHUYEÂN MOÂN</w:t>
            </w:r>
          </w:p>
        </w:tc>
        <w:tc>
          <w:tcPr>
            <w:tcW w:w="1620" w:type="dxa"/>
          </w:tcPr>
          <w:p w14:paraId="202D2AC6" w14:textId="77777777" w:rsidR="00683995" w:rsidRPr="00F2694E" w:rsidRDefault="00683995" w:rsidP="00F2694E">
            <w:pPr>
              <w:pStyle w:val="Heading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7" w:type="dxa"/>
          </w:tcPr>
          <w:p w14:paraId="7FCE9E68" w14:textId="77777777" w:rsidR="00683995" w:rsidRDefault="00683995" w:rsidP="00C03571">
            <w:pPr>
              <w:jc w:val="center"/>
              <w:rPr>
                <w:rFonts w:ascii="VNI-Times" w:hAnsi="VNI-Times"/>
                <w:b/>
                <w:bCs/>
              </w:rPr>
            </w:pPr>
            <w:r>
              <w:rPr>
                <w:rFonts w:ascii="VNI-Times" w:hAnsi="VNI-Times"/>
                <w:b/>
                <w:bCs/>
              </w:rPr>
              <w:t>TÍNH CHUYEÂN NGHIEÄP</w:t>
            </w:r>
          </w:p>
        </w:tc>
      </w:tr>
      <w:tr w:rsidR="00683995" w14:paraId="1FB9B5CA" w14:textId="77777777" w:rsidTr="00C03571">
        <w:tc>
          <w:tcPr>
            <w:tcW w:w="1548" w:type="dxa"/>
          </w:tcPr>
          <w:p w14:paraId="75D2840D" w14:textId="77777777" w:rsidR="00683995" w:rsidRDefault="00683995" w:rsidP="00C03571">
            <w:pPr>
              <w:rPr>
                <w:rFonts w:ascii="VNI-Times" w:hAnsi="VNI-Times"/>
              </w:rPr>
            </w:pPr>
            <w:r>
              <w:rPr>
                <w:rFonts w:ascii="VNI-Times" w:hAnsi="VNI-Times"/>
              </w:rPr>
              <w:t>Giao Tieáp Noäi Boä:</w:t>
            </w:r>
          </w:p>
          <w:p w14:paraId="2820DA44" w14:textId="77777777" w:rsidR="00683995" w:rsidRDefault="00683995" w:rsidP="00C03571">
            <w:pPr>
              <w:rPr>
                <w:rFonts w:ascii="VNI-Times" w:hAnsi="VNI-Times"/>
              </w:rPr>
            </w:pPr>
          </w:p>
          <w:p w14:paraId="0F6219C7" w14:textId="77777777" w:rsidR="00683995" w:rsidRDefault="00683995" w:rsidP="00C03571">
            <w:pPr>
              <w:rPr>
                <w:rFonts w:ascii="VNI-Times" w:hAnsi="VNI-Times"/>
              </w:rPr>
            </w:pPr>
          </w:p>
          <w:p w14:paraId="4183AE2D" w14:textId="77777777" w:rsidR="00683995" w:rsidRDefault="00683995" w:rsidP="00C03571">
            <w:pPr>
              <w:pStyle w:val="BodyText"/>
              <w:rPr>
                <w:sz w:val="32"/>
              </w:rPr>
            </w:pP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A           </w:t>
            </w: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B</w:t>
            </w:r>
            <w:r>
              <w:t xml:space="preserve">             </w:t>
            </w: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C</w:t>
            </w:r>
          </w:p>
          <w:p w14:paraId="73BDC7BD" w14:textId="77777777" w:rsidR="00683995" w:rsidRDefault="00683995" w:rsidP="00C03571">
            <w:pPr>
              <w:rPr>
                <w:rFonts w:ascii="VNI-Times" w:hAnsi="VNI-Times"/>
              </w:rPr>
            </w:pPr>
          </w:p>
        </w:tc>
        <w:tc>
          <w:tcPr>
            <w:tcW w:w="1620" w:type="dxa"/>
          </w:tcPr>
          <w:p w14:paraId="52A4A43B" w14:textId="77777777" w:rsidR="00683995" w:rsidRDefault="00683995" w:rsidP="00C03571">
            <w:pPr>
              <w:rPr>
                <w:rFonts w:ascii="VNI-Times" w:hAnsi="VNI-Times"/>
              </w:rPr>
            </w:pPr>
            <w:r>
              <w:rPr>
                <w:rFonts w:ascii="VNI-Times" w:hAnsi="VNI-Times"/>
              </w:rPr>
              <w:t>Giao Tieáp Khaùch Haøng</w:t>
            </w:r>
          </w:p>
          <w:p w14:paraId="113D4DF8" w14:textId="77777777" w:rsidR="00683995" w:rsidRDefault="00683995" w:rsidP="00C03571">
            <w:pPr>
              <w:rPr>
                <w:rFonts w:ascii="VNI-Times" w:hAnsi="VNI-Times"/>
              </w:rPr>
            </w:pPr>
          </w:p>
          <w:p w14:paraId="77E4D119" w14:textId="77777777" w:rsidR="00683995" w:rsidRDefault="00683995" w:rsidP="00C03571">
            <w:pPr>
              <w:pStyle w:val="BodyText"/>
              <w:rPr>
                <w:sz w:val="16"/>
              </w:rPr>
            </w:pPr>
          </w:p>
          <w:p w14:paraId="20369A27" w14:textId="77777777" w:rsidR="00683995" w:rsidRDefault="00683995" w:rsidP="00C03571">
            <w:pPr>
              <w:pStyle w:val="BodyText"/>
              <w:rPr>
                <w:sz w:val="32"/>
              </w:rPr>
            </w:pP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A         </w:t>
            </w:r>
          </w:p>
          <w:p w14:paraId="69C49D90" w14:textId="77777777" w:rsidR="00683995" w:rsidRDefault="00683995" w:rsidP="00C03571">
            <w:pPr>
              <w:pStyle w:val="BodyText"/>
              <w:rPr>
                <w:sz w:val="32"/>
              </w:rPr>
            </w:pP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B             </w:t>
            </w:r>
            <w:r>
              <w:rPr>
                <w:sz w:val="32"/>
              </w:rPr>
              <w:sym w:font="Symbol" w:char="F099"/>
            </w:r>
            <w:r>
              <w:rPr>
                <w:sz w:val="32"/>
              </w:rPr>
              <w:t xml:space="preserve"> C</w:t>
            </w:r>
          </w:p>
          <w:p w14:paraId="36DD7D85" w14:textId="77777777" w:rsidR="00683995" w:rsidRDefault="00683995" w:rsidP="00C03571">
            <w:pPr>
              <w:rPr>
                <w:rFonts w:ascii="VNI-Times" w:hAnsi="VNI-Times"/>
              </w:rPr>
            </w:pPr>
          </w:p>
        </w:tc>
        <w:tc>
          <w:tcPr>
            <w:tcW w:w="1800" w:type="dxa"/>
          </w:tcPr>
          <w:p w14:paraId="6A2539D8" w14:textId="77777777" w:rsidR="00683995" w:rsidRDefault="00F2694E" w:rsidP="00C03571">
            <w:pPr>
              <w:spacing w:line="360" w:lineRule="auto"/>
              <w:rPr>
                <w:rFonts w:ascii="VNI-Times" w:hAnsi="VNI-Times"/>
                <w:sz w:val="14"/>
              </w:rPr>
            </w:pPr>
            <w:r>
              <w:rPr>
                <w:rFonts w:ascii="VNI-Times" w:hAnsi="VNI-Times"/>
              </w:rPr>
              <w:t>Điểm m Dealine</w:t>
            </w:r>
          </w:p>
          <w:p w14:paraId="31290E34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16"/>
              </w:rPr>
            </w:pPr>
          </w:p>
          <w:p w14:paraId="0F12A89A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A        </w:t>
            </w:r>
          </w:p>
          <w:p w14:paraId="59DAC8E7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B           </w:t>
            </w:r>
          </w:p>
          <w:p w14:paraId="395A1F29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C</w:t>
            </w:r>
          </w:p>
          <w:p w14:paraId="516A282F" w14:textId="77777777" w:rsidR="00683995" w:rsidRDefault="00683995" w:rsidP="00C03571">
            <w:pPr>
              <w:rPr>
                <w:rFonts w:ascii="VNI-Times" w:hAnsi="VNI-Times"/>
              </w:rPr>
            </w:pPr>
          </w:p>
        </w:tc>
        <w:tc>
          <w:tcPr>
            <w:tcW w:w="1620" w:type="dxa"/>
          </w:tcPr>
          <w:p w14:paraId="70946711" w14:textId="77777777" w:rsidR="00683995" w:rsidRDefault="00F2694E" w:rsidP="00C03571">
            <w:pPr>
              <w:spacing w:line="360" w:lineRule="auto"/>
              <w:rPr>
                <w:rFonts w:ascii="VNI-Times" w:hAnsi="VNI-Times"/>
                <w:sz w:val="14"/>
              </w:rPr>
            </w:pPr>
            <w:r>
              <w:rPr>
                <w:rFonts w:ascii="VNI-Times" w:hAnsi="VNI-Times"/>
              </w:rPr>
              <w:t xml:space="preserve">Tính tự giác </w:t>
            </w:r>
          </w:p>
          <w:p w14:paraId="0842E8C5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14"/>
              </w:rPr>
            </w:pPr>
          </w:p>
          <w:p w14:paraId="09E88F22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A   </w:t>
            </w:r>
          </w:p>
          <w:p w14:paraId="39C7BC5B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B            </w:t>
            </w:r>
          </w:p>
          <w:p w14:paraId="3E91C0F5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C</w:t>
            </w:r>
          </w:p>
          <w:p w14:paraId="78A43EEF" w14:textId="77777777" w:rsidR="00683995" w:rsidRDefault="00683995" w:rsidP="00C03571">
            <w:pPr>
              <w:rPr>
                <w:rFonts w:ascii="VNI-Times" w:hAnsi="VNI-Times"/>
              </w:rPr>
            </w:pPr>
          </w:p>
        </w:tc>
        <w:tc>
          <w:tcPr>
            <w:tcW w:w="1620" w:type="dxa"/>
          </w:tcPr>
          <w:p w14:paraId="500F3F0C" w14:textId="77777777" w:rsidR="00683995" w:rsidRDefault="00683995" w:rsidP="00C03571">
            <w:pPr>
              <w:spacing w:line="360" w:lineRule="auto"/>
              <w:rPr>
                <w:rFonts w:ascii="VNI-Times" w:hAnsi="VNI-Times"/>
              </w:rPr>
            </w:pPr>
          </w:p>
          <w:p w14:paraId="73F2A2AC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14"/>
              </w:rPr>
            </w:pPr>
          </w:p>
          <w:p w14:paraId="3E578F3B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401E8FE4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6F830647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1094B394" w14:textId="77777777" w:rsidR="00683995" w:rsidRDefault="00683995" w:rsidP="00C03571">
            <w:pPr>
              <w:pStyle w:val="Header"/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A   </w:t>
            </w:r>
          </w:p>
          <w:p w14:paraId="33B9E9E4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B            </w:t>
            </w:r>
          </w:p>
          <w:p w14:paraId="7E4EA159" w14:textId="77777777" w:rsidR="00683995" w:rsidRDefault="00683995" w:rsidP="00C03571">
            <w:pPr>
              <w:spacing w:line="360" w:lineRule="auto"/>
              <w:rPr>
                <w:rFonts w:ascii="VNI-Times" w:hAnsi="VNI-Times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28"/>
              </w:rPr>
              <w:t xml:space="preserve"> C</w:t>
            </w:r>
          </w:p>
          <w:p w14:paraId="2990C526" w14:textId="77777777" w:rsidR="00683995" w:rsidRDefault="00683995" w:rsidP="00C03571">
            <w:pPr>
              <w:pStyle w:val="Header"/>
              <w:rPr>
                <w:rFonts w:ascii="VNI-Times" w:hAnsi="VNI-Times"/>
              </w:rPr>
            </w:pPr>
          </w:p>
        </w:tc>
        <w:tc>
          <w:tcPr>
            <w:tcW w:w="2117" w:type="dxa"/>
          </w:tcPr>
          <w:p w14:paraId="31E81959" w14:textId="77777777" w:rsidR="00683995" w:rsidRDefault="00683995" w:rsidP="00C03571">
            <w:pPr>
              <w:spacing w:line="360" w:lineRule="auto"/>
              <w:rPr>
                <w:rFonts w:ascii="VNI-Times" w:hAnsi="VNI-Times"/>
              </w:rPr>
            </w:pPr>
          </w:p>
          <w:p w14:paraId="30213D4E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14"/>
              </w:rPr>
            </w:pPr>
          </w:p>
          <w:p w14:paraId="0639A83D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6CF7E9E6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7DD5102A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6"/>
              </w:rPr>
            </w:pPr>
          </w:p>
          <w:p w14:paraId="71DA25F3" w14:textId="77777777" w:rsidR="00683995" w:rsidRDefault="00683995" w:rsidP="00C03571">
            <w:pPr>
              <w:pStyle w:val="Header"/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A   </w:t>
            </w:r>
          </w:p>
          <w:p w14:paraId="58EEBD82" w14:textId="77777777" w:rsidR="00683995" w:rsidRDefault="00683995" w:rsidP="00C03571">
            <w:pPr>
              <w:spacing w:line="360" w:lineRule="auto"/>
              <w:rPr>
                <w:rFonts w:ascii="VNI-Times" w:hAnsi="VNI-Times"/>
                <w:sz w:val="32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B            </w:t>
            </w:r>
          </w:p>
          <w:p w14:paraId="59E90329" w14:textId="77777777" w:rsidR="00683995" w:rsidRDefault="00683995" w:rsidP="00C03571">
            <w:pPr>
              <w:spacing w:line="360" w:lineRule="auto"/>
              <w:rPr>
                <w:rFonts w:ascii="VNI-Times" w:hAnsi="VNI-Times"/>
              </w:rPr>
            </w:pPr>
            <w:r>
              <w:rPr>
                <w:rFonts w:ascii="VNI-Times" w:hAnsi="VNI-Times"/>
                <w:sz w:val="32"/>
              </w:rPr>
              <w:sym w:font="Symbol" w:char="F099"/>
            </w:r>
            <w:r>
              <w:rPr>
                <w:rFonts w:ascii="VNI-Times" w:hAnsi="VNI-Times"/>
                <w:sz w:val="32"/>
              </w:rPr>
              <w:t xml:space="preserve"> C</w:t>
            </w:r>
          </w:p>
          <w:p w14:paraId="5B2B1B0D" w14:textId="77777777" w:rsidR="00683995" w:rsidRDefault="00683995" w:rsidP="00C03571">
            <w:pPr>
              <w:pStyle w:val="Header"/>
              <w:rPr>
                <w:rFonts w:ascii="VNI-Times" w:hAnsi="VNI-Times"/>
              </w:rPr>
            </w:pPr>
          </w:p>
        </w:tc>
      </w:tr>
    </w:tbl>
    <w:p w14:paraId="327FC7B9" w14:textId="77777777" w:rsidR="00683995" w:rsidRDefault="00F2694E" w:rsidP="00683995">
      <w:pPr>
        <w:ind w:left="360"/>
        <w:rPr>
          <w:rFonts w:ascii="VNI-Times" w:hAnsi="VNI-Times"/>
        </w:rPr>
      </w:pPr>
      <w:r>
        <w:rPr>
          <w:rFonts w:ascii="VNI-Times" w:hAnsi="VNI-Times"/>
        </w:rPr>
        <w:t xml:space="preserve"> </w:t>
      </w:r>
    </w:p>
    <w:p w14:paraId="6B1DC6AB" w14:textId="77777777" w:rsidR="00F2694E" w:rsidRDefault="00F2694E" w:rsidP="00F2694E">
      <w:pPr>
        <w:pStyle w:val="ListParagraph"/>
        <w:numPr>
          <w:ilvl w:val="0"/>
          <w:numId w:val="9"/>
        </w:numPr>
        <w:rPr>
          <w:rFonts w:ascii="VNI-Times" w:hAnsi="VNI-Times"/>
        </w:rPr>
      </w:pPr>
      <w:r>
        <w:rPr>
          <w:rFonts w:ascii="VNI-Times" w:hAnsi="VNI-Times"/>
        </w:rPr>
        <w:t xml:space="preserve">Nhân sự đnahs giá </w:t>
      </w:r>
    </w:p>
    <w:p w14:paraId="705B6C61" w14:textId="77777777" w:rsidR="00F2694E" w:rsidRPr="00F2694E" w:rsidRDefault="00F2694E" w:rsidP="00F2694E">
      <w:pPr>
        <w:pStyle w:val="ListParagraph"/>
        <w:numPr>
          <w:ilvl w:val="0"/>
          <w:numId w:val="9"/>
        </w:numPr>
        <w:rPr>
          <w:rFonts w:ascii="VNI-Times" w:hAnsi="VNI-Times"/>
        </w:rPr>
      </w:pPr>
    </w:p>
    <w:p w14:paraId="7E59B28E" w14:textId="77777777" w:rsidR="00683995" w:rsidRDefault="00683995" w:rsidP="00683995">
      <w:pPr>
        <w:rPr>
          <w:rFonts w:ascii="VNI-Times" w:hAnsi="VNI-Times"/>
        </w:rPr>
      </w:pPr>
    </w:p>
    <w:p w14:paraId="5223F263" w14:textId="77777777" w:rsidR="00683995" w:rsidRPr="00F2694E" w:rsidRDefault="000F25BE" w:rsidP="00683995">
      <w:pPr>
        <w:jc w:val="right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Ngaøy      thaùng      naêm 20...</w:t>
      </w:r>
    </w:p>
    <w:p w14:paraId="4816A318" w14:textId="77777777" w:rsidR="00683995" w:rsidRPr="00F2694E" w:rsidRDefault="000F25BE" w:rsidP="00683995">
      <w:pPr>
        <w:ind w:left="6480"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</w:t>
      </w:r>
      <w:bookmarkStart w:id="0" w:name="_GoBack"/>
      <w:bookmarkEnd w:id="0"/>
      <w:r w:rsidR="00F2694E" w:rsidRPr="00F2694E">
        <w:rPr>
          <w:rFonts w:ascii="Times New Roman" w:hAnsi="Times New Roman" w:cs="Times New Roman"/>
          <w:sz w:val="26"/>
        </w:rPr>
        <w:t>TRƯỞNG PH</w:t>
      </w:r>
      <w:r w:rsidR="00F2694E">
        <w:rPr>
          <w:rFonts w:ascii="Times New Roman" w:hAnsi="Times New Roman" w:cs="Times New Roman"/>
          <w:sz w:val="26"/>
        </w:rPr>
        <w:t>Ò</w:t>
      </w:r>
      <w:r w:rsidR="00F2694E" w:rsidRPr="00F2694E">
        <w:rPr>
          <w:rFonts w:ascii="Times New Roman" w:hAnsi="Times New Roman" w:cs="Times New Roman"/>
          <w:sz w:val="26"/>
        </w:rPr>
        <w:t xml:space="preserve">NG KỶ THUẬT </w:t>
      </w:r>
    </w:p>
    <w:p w14:paraId="277BB579" w14:textId="77777777" w:rsidR="00683995" w:rsidRDefault="00683995" w:rsidP="00683995">
      <w:pPr>
        <w:ind w:left="6480" w:firstLine="720"/>
        <w:jc w:val="center"/>
        <w:rPr>
          <w:rFonts w:ascii="VNI-Times" w:hAnsi="VNI-Times"/>
          <w:sz w:val="26"/>
        </w:rPr>
      </w:pPr>
    </w:p>
    <w:p w14:paraId="4FEDB00F" w14:textId="77777777" w:rsidR="00683995" w:rsidRDefault="00683995" w:rsidP="00683995">
      <w:pPr>
        <w:rPr>
          <w:rFonts w:ascii="VNI-Times" w:hAnsi="VNI-Times"/>
        </w:rPr>
      </w:pPr>
    </w:p>
    <w:p w14:paraId="6C8805C4" w14:textId="77777777" w:rsidR="00683995" w:rsidRDefault="00683995" w:rsidP="00683995">
      <w:pPr>
        <w:rPr>
          <w:rFonts w:ascii="VNI-Times" w:hAnsi="VNI-Times"/>
        </w:rPr>
      </w:pPr>
    </w:p>
    <w:p w14:paraId="395213A2" w14:textId="77777777" w:rsidR="00683995" w:rsidRDefault="00683995" w:rsidP="00683995">
      <w:pPr>
        <w:rPr>
          <w:rFonts w:ascii="VNI-Times" w:hAnsi="VNI-Times"/>
        </w:rPr>
      </w:pPr>
      <w:r>
        <w:rPr>
          <w:rFonts w:ascii="VNI-Times" w:hAnsi="VNI-Times"/>
        </w:rPr>
        <w:t>Nhaän xeùt theâm:</w:t>
      </w:r>
    </w:p>
    <w:p w14:paraId="1CC80931" w14:textId="77777777" w:rsidR="00AF290F" w:rsidRPr="00C26A3D" w:rsidRDefault="00AF290F" w:rsidP="00C26A3D"/>
    <w:sectPr w:rsidR="00AF290F" w:rsidRPr="00C26A3D" w:rsidSect="0011341A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720" w:right="720" w:bottom="720" w:left="450" w:header="42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9F363" w14:textId="77777777" w:rsidR="00C7626C" w:rsidRDefault="00C7626C" w:rsidP="00B849C2">
      <w:pPr>
        <w:spacing w:after="0" w:line="240" w:lineRule="auto"/>
      </w:pPr>
      <w:r>
        <w:separator/>
      </w:r>
    </w:p>
  </w:endnote>
  <w:endnote w:type="continuationSeparator" w:id="0">
    <w:p w14:paraId="5CD27325" w14:textId="77777777" w:rsidR="00C7626C" w:rsidRDefault="00C7626C" w:rsidP="00B8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Cambria-Bold">
    <w:charset w:val="00"/>
    <w:family w:val="auto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2042706373"/>
      <w:docPartObj>
        <w:docPartGallery w:val="Page Numbers (Bottom of Page)"/>
        <w:docPartUnique/>
      </w:docPartObj>
    </w:sdtPr>
    <w:sdtEndPr/>
    <w:sdtContent>
      <w:p w14:paraId="3D497596" w14:textId="77777777" w:rsidR="00792DE9" w:rsidRPr="006819E0" w:rsidRDefault="00792DE9" w:rsidP="006819E0">
        <w:pPr>
          <w:pStyle w:val="Footer"/>
        </w:pPr>
        <w: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350782C" wp14:editId="211F230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209550"/>
                  <wp:effectExtent l="0" t="0" r="20955" b="0"/>
                  <wp:wrapNone/>
                  <wp:docPr id="1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209550"/>
                            <a:chOff x="0" y="14970"/>
                            <a:chExt cx="12255" cy="33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9" y="15012"/>
                              <a:ext cx="1054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C05CD" w14:textId="77777777" w:rsidR="00792DE9" w:rsidRPr="00E10A66" w:rsidRDefault="00792DE9" w:rsidP="006819E0">
                                <w:pPr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</w:pP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Trang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PAGE 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F25BE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 xml:space="preserve"> | 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begin"/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instrText xml:space="preserve"> NUMPAGES  \* Arabic  \* MERGEFORMAT </w:instrTex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separate"/>
                                </w:r>
                                <w:r w:rsidR="000F25BE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t>1</w:t>
                                </w:r>
                                <w:r w:rsidRPr="00E10A66">
                                  <w:rPr>
                                    <w:color w:val="808080" w:themeColor="background1" w:themeShade="80"/>
                                    <w:sz w:val="16"/>
                                  </w:rPr>
                                  <w:fldChar w:fldCharType="end"/>
                                </w:r>
                              </w:p>
                              <w:p w14:paraId="0C8788DB" w14:textId="77777777" w:rsidR="00792DE9" w:rsidRPr="00E10A66" w:rsidRDefault="00792DE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350782C" id="Nhóm 1" o:spid="_x0000_s1026" style="position:absolute;margin-left:0;margin-top:0;width:610.5pt;height:16.5pt;z-index:251661312;mso-width-percent:1000;mso-position-horizontal:center;mso-position-horizontal-relative:page;mso-position-vertical:center;mso-position-vertical-relative:bottom-margin-area;mso-width-percent:1000" coordorigin=",14970" coordsize="12255,3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5" o:spid="_x0000_s1027" type="#_x0000_t202" style="position:absolute;left:10689;top:15012;width:1054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714C05CD" w14:textId="77777777" w:rsidR="00792DE9" w:rsidRPr="00E10A66" w:rsidRDefault="00792DE9" w:rsidP="006819E0">
                          <w:pPr>
                            <w:rPr>
                              <w:color w:val="808080" w:themeColor="background1" w:themeShade="80"/>
                              <w:sz w:val="16"/>
                            </w:rPr>
                          </w:pP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Trang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PAGE 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F25BE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| 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begin"/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instrText xml:space="preserve"> NUMPAGES  \* Arabic  \* MERGEFORMAT </w:instrTex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separate"/>
                          </w:r>
                          <w:r w:rsidR="000F25BE">
                            <w:rPr>
                              <w:color w:val="808080" w:themeColor="background1" w:themeShade="80"/>
                              <w:sz w:val="16"/>
                            </w:rPr>
                            <w:t>1</w:t>
                          </w:r>
                          <w:r w:rsidRPr="00E10A66">
                            <w:rPr>
                              <w:color w:val="808080" w:themeColor="background1" w:themeShade="80"/>
                              <w:sz w:val="16"/>
                            </w:rPr>
                            <w:fldChar w:fldCharType="end"/>
                          </w:r>
                        </w:p>
                        <w:p w14:paraId="0C8788DB" w14:textId="77777777" w:rsidR="00792DE9" w:rsidRPr="00E10A66" w:rsidRDefault="00792DE9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661D0" w14:textId="77777777" w:rsidR="00C7626C" w:rsidRDefault="00C7626C" w:rsidP="00B849C2">
      <w:pPr>
        <w:spacing w:after="0" w:line="240" w:lineRule="auto"/>
      </w:pPr>
      <w:r>
        <w:separator/>
      </w:r>
    </w:p>
  </w:footnote>
  <w:footnote w:type="continuationSeparator" w:id="0">
    <w:p w14:paraId="31118180" w14:textId="77777777" w:rsidR="00C7626C" w:rsidRDefault="00C7626C" w:rsidP="00B84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219496E" w14:textId="77777777" w:rsidR="00792DE9" w:rsidRDefault="00C7626C">
    <w:pPr>
      <w:pStyle w:val="Header"/>
    </w:pPr>
    <w:r>
      <w:rPr>
        <w:lang w:val="vi-VN" w:eastAsia="vi-VN"/>
      </w:rPr>
      <w:pict w14:anchorId="625619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0" o:spid="_x0000_s2059" type="#_x0000_t75" style="position:absolute;margin-left:0;margin-top:0;width:55.8pt;height:967.2pt;z-index:-251653120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Style w:val="TableGrid"/>
      <w:tblW w:w="10697" w:type="dxa"/>
      <w:tblInd w:w="-176" w:type="dxa"/>
      <w:tblBorders>
        <w:top w:val="none" w:sz="0" w:space="0" w:color="auto"/>
        <w:left w:val="none" w:sz="0" w:space="0" w:color="auto"/>
        <w:bottom w:val="dashSmallGap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83"/>
      <w:gridCol w:w="8314"/>
    </w:tblGrid>
    <w:tr w:rsidR="00792DE9" w14:paraId="09482DAC" w14:textId="77777777" w:rsidTr="00B849C2">
      <w:trPr>
        <w:trHeight w:val="1125"/>
      </w:trPr>
      <w:tc>
        <w:tcPr>
          <w:tcW w:w="2383" w:type="dxa"/>
          <w:vAlign w:val="center"/>
        </w:tcPr>
        <w:p w14:paraId="443F9E07" w14:textId="77777777" w:rsidR="00792DE9" w:rsidRDefault="00792DE9" w:rsidP="00B849C2">
          <w:pPr>
            <w:pStyle w:val="Header"/>
            <w:tabs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8314" w:type="dxa"/>
          <w:hideMark/>
        </w:tcPr>
        <w:p w14:paraId="579E517A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6FA8947A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="Cambria-Bold" w:hAnsi="Cambria-Bold" w:cs="Cambria-Bold"/>
              <w:b/>
              <w:bCs/>
              <w:noProof w:val="0"/>
              <w:sz w:val="24"/>
              <w:szCs w:val="24"/>
            </w:rPr>
            <w:t>Floor 10 General Department Of Politics Building</w:t>
          </w:r>
        </w:p>
        <w:p w14:paraId="31550063" w14:textId="77777777" w:rsidR="00792DE9" w:rsidRDefault="00792DE9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161 – 163 Tran Quoc Thao St, District 3, HCMC</w:t>
          </w:r>
        </w:p>
        <w:p w14:paraId="24FC9761" w14:textId="77777777" w:rsidR="00792DE9" w:rsidRDefault="000F25BE" w:rsidP="00B849C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Tel: (08) 62905667</w:t>
          </w:r>
        </w:p>
      </w:tc>
    </w:tr>
  </w:tbl>
  <w:p w14:paraId="310CD343" w14:textId="77777777" w:rsidR="00792DE9" w:rsidRPr="00B849C2" w:rsidRDefault="00C7626C">
    <w:pPr>
      <w:pStyle w:val="Header"/>
      <w:rPr>
        <w:sz w:val="10"/>
        <w:szCs w:val="10"/>
      </w:rPr>
    </w:pPr>
    <w:r>
      <w:rPr>
        <w:lang w:val="vi-VN" w:eastAsia="vi-VN"/>
      </w:rPr>
      <w:pict w14:anchorId="1C149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61" o:spid="_x0000_s2060" type="#_x0000_t75" style="position:absolute;margin-left:0;margin-top:0;width:55.8pt;height:967.2pt;z-index:-251652096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  <w:r w:rsidR="00792DE9">
      <w:drawing>
        <wp:anchor distT="0" distB="0" distL="114300" distR="114300" simplePos="0" relativeHeight="251659264" behindDoc="1" locked="0" layoutInCell="1" allowOverlap="1" wp14:anchorId="5D2498B1" wp14:editId="6002B7C2">
          <wp:simplePos x="0" y="0"/>
          <wp:positionH relativeFrom="column">
            <wp:posOffset>-31115</wp:posOffset>
          </wp:positionH>
          <wp:positionV relativeFrom="paragraph">
            <wp:posOffset>-907254</wp:posOffset>
          </wp:positionV>
          <wp:extent cx="902335" cy="902335"/>
          <wp:effectExtent l="0" t="0" r="0" b="0"/>
          <wp:wrapNone/>
          <wp:docPr id="12" name="Picture 1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8F0E102" w14:textId="77777777" w:rsidR="00792DE9" w:rsidRDefault="00C7626C">
    <w:pPr>
      <w:pStyle w:val="Header"/>
    </w:pPr>
    <w:r>
      <w:rPr>
        <w:lang w:val="vi-VN" w:eastAsia="vi-VN"/>
      </w:rPr>
      <w:pict w14:anchorId="428E89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9359" o:spid="_x0000_s2058" type="#_x0000_t75" style="position:absolute;margin-left:0;margin-top:0;width:55.8pt;height:967.2pt;z-index:-251654144;mso-position-horizontal:center;mso-position-horizontal-relative:margin;mso-position-vertical:center;mso-position-vertical-relative:margin" o:allowincell="f">
          <v:imagedata r:id="rId1" o:title="Line-Page-Logo-TS-Med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5309"/>
    <w:multiLevelType w:val="hybridMultilevel"/>
    <w:tmpl w:val="82545D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36D6"/>
    <w:multiLevelType w:val="multilevel"/>
    <w:tmpl w:val="E78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C3EE9"/>
    <w:multiLevelType w:val="hybridMultilevel"/>
    <w:tmpl w:val="3FCAA756"/>
    <w:lvl w:ilvl="0" w:tplc="042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97788"/>
    <w:multiLevelType w:val="multilevel"/>
    <w:tmpl w:val="DF2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53929"/>
    <w:multiLevelType w:val="multilevel"/>
    <w:tmpl w:val="2F16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33A8E"/>
    <w:multiLevelType w:val="multilevel"/>
    <w:tmpl w:val="21CE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09095B"/>
    <w:multiLevelType w:val="multilevel"/>
    <w:tmpl w:val="2AEA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E94770"/>
    <w:multiLevelType w:val="multilevel"/>
    <w:tmpl w:val="B86C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57BEC"/>
    <w:multiLevelType w:val="hybridMultilevel"/>
    <w:tmpl w:val="1A5694D0"/>
    <w:lvl w:ilvl="0" w:tplc="9DE840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09"/>
    <w:rsid w:val="000135D5"/>
    <w:rsid w:val="00040EAE"/>
    <w:rsid w:val="00060541"/>
    <w:rsid w:val="0006063F"/>
    <w:rsid w:val="00070B8B"/>
    <w:rsid w:val="00073F0B"/>
    <w:rsid w:val="00076DF1"/>
    <w:rsid w:val="00090F80"/>
    <w:rsid w:val="00093557"/>
    <w:rsid w:val="000C2A11"/>
    <w:rsid w:val="000F25BE"/>
    <w:rsid w:val="0011341A"/>
    <w:rsid w:val="00123247"/>
    <w:rsid w:val="00141442"/>
    <w:rsid w:val="00141D5F"/>
    <w:rsid w:val="001550F6"/>
    <w:rsid w:val="00182A54"/>
    <w:rsid w:val="001938E9"/>
    <w:rsid w:val="001A1FCC"/>
    <w:rsid w:val="001A5FFF"/>
    <w:rsid w:val="001B75AB"/>
    <w:rsid w:val="001D48E7"/>
    <w:rsid w:val="001E000C"/>
    <w:rsid w:val="001E4ACE"/>
    <w:rsid w:val="001F22AC"/>
    <w:rsid w:val="0022656F"/>
    <w:rsid w:val="00231DE9"/>
    <w:rsid w:val="00233A84"/>
    <w:rsid w:val="00236E24"/>
    <w:rsid w:val="00243306"/>
    <w:rsid w:val="002639F3"/>
    <w:rsid w:val="00272C3F"/>
    <w:rsid w:val="0027495B"/>
    <w:rsid w:val="002771B0"/>
    <w:rsid w:val="002915B3"/>
    <w:rsid w:val="002A049D"/>
    <w:rsid w:val="002E157C"/>
    <w:rsid w:val="002E6C7C"/>
    <w:rsid w:val="00367000"/>
    <w:rsid w:val="00386CA3"/>
    <w:rsid w:val="00391B51"/>
    <w:rsid w:val="0039311B"/>
    <w:rsid w:val="0039400A"/>
    <w:rsid w:val="003A3E40"/>
    <w:rsid w:val="003B020B"/>
    <w:rsid w:val="003B42C9"/>
    <w:rsid w:val="003D6F5F"/>
    <w:rsid w:val="003F7F09"/>
    <w:rsid w:val="00405A94"/>
    <w:rsid w:val="0041343D"/>
    <w:rsid w:val="004236A9"/>
    <w:rsid w:val="004417FA"/>
    <w:rsid w:val="00466E3A"/>
    <w:rsid w:val="004762F5"/>
    <w:rsid w:val="00481D16"/>
    <w:rsid w:val="00490A60"/>
    <w:rsid w:val="004963C3"/>
    <w:rsid w:val="004A5BAA"/>
    <w:rsid w:val="004B4D0A"/>
    <w:rsid w:val="004C74E8"/>
    <w:rsid w:val="00502A2E"/>
    <w:rsid w:val="005305BB"/>
    <w:rsid w:val="00534138"/>
    <w:rsid w:val="00542664"/>
    <w:rsid w:val="00557AE2"/>
    <w:rsid w:val="00557BF4"/>
    <w:rsid w:val="005739C5"/>
    <w:rsid w:val="00584DAC"/>
    <w:rsid w:val="00597CEC"/>
    <w:rsid w:val="005D031A"/>
    <w:rsid w:val="005D4095"/>
    <w:rsid w:val="005D6FBB"/>
    <w:rsid w:val="005F7F23"/>
    <w:rsid w:val="0060668B"/>
    <w:rsid w:val="006172C7"/>
    <w:rsid w:val="00646A90"/>
    <w:rsid w:val="006819E0"/>
    <w:rsid w:val="00683995"/>
    <w:rsid w:val="0068679D"/>
    <w:rsid w:val="006B3870"/>
    <w:rsid w:val="006C5DEE"/>
    <w:rsid w:val="006E5B30"/>
    <w:rsid w:val="006E743D"/>
    <w:rsid w:val="007001BD"/>
    <w:rsid w:val="00704DE3"/>
    <w:rsid w:val="00711BA8"/>
    <w:rsid w:val="0072001B"/>
    <w:rsid w:val="00720FB1"/>
    <w:rsid w:val="007222B3"/>
    <w:rsid w:val="00736FCA"/>
    <w:rsid w:val="00744F54"/>
    <w:rsid w:val="00771B2F"/>
    <w:rsid w:val="00785D81"/>
    <w:rsid w:val="00792DE9"/>
    <w:rsid w:val="007B6B6B"/>
    <w:rsid w:val="007C2483"/>
    <w:rsid w:val="007D3E2F"/>
    <w:rsid w:val="007E4C1B"/>
    <w:rsid w:val="0080193F"/>
    <w:rsid w:val="00857775"/>
    <w:rsid w:val="00870C12"/>
    <w:rsid w:val="00886DB9"/>
    <w:rsid w:val="00892F15"/>
    <w:rsid w:val="008B3169"/>
    <w:rsid w:val="008F4E41"/>
    <w:rsid w:val="0091395F"/>
    <w:rsid w:val="00914A36"/>
    <w:rsid w:val="0094078F"/>
    <w:rsid w:val="00946400"/>
    <w:rsid w:val="00951F67"/>
    <w:rsid w:val="00993831"/>
    <w:rsid w:val="00994650"/>
    <w:rsid w:val="009A355B"/>
    <w:rsid w:val="009A69DF"/>
    <w:rsid w:val="009B4C43"/>
    <w:rsid w:val="009C5B6F"/>
    <w:rsid w:val="00A02BD8"/>
    <w:rsid w:val="00A059C1"/>
    <w:rsid w:val="00A10E1C"/>
    <w:rsid w:val="00A14848"/>
    <w:rsid w:val="00A14D91"/>
    <w:rsid w:val="00A45AEB"/>
    <w:rsid w:val="00A4682F"/>
    <w:rsid w:val="00A7042B"/>
    <w:rsid w:val="00A80AA9"/>
    <w:rsid w:val="00AA3B8A"/>
    <w:rsid w:val="00AC2DE0"/>
    <w:rsid w:val="00AD7E7D"/>
    <w:rsid w:val="00AF135D"/>
    <w:rsid w:val="00AF290F"/>
    <w:rsid w:val="00AF698C"/>
    <w:rsid w:val="00B073D1"/>
    <w:rsid w:val="00B11AA1"/>
    <w:rsid w:val="00B207D6"/>
    <w:rsid w:val="00B43110"/>
    <w:rsid w:val="00B6416D"/>
    <w:rsid w:val="00B64742"/>
    <w:rsid w:val="00B84952"/>
    <w:rsid w:val="00B849C2"/>
    <w:rsid w:val="00B84FCB"/>
    <w:rsid w:val="00B91E94"/>
    <w:rsid w:val="00BA555E"/>
    <w:rsid w:val="00BD6127"/>
    <w:rsid w:val="00BE336B"/>
    <w:rsid w:val="00C26A3D"/>
    <w:rsid w:val="00C61D0B"/>
    <w:rsid w:val="00C67F2B"/>
    <w:rsid w:val="00C7626C"/>
    <w:rsid w:val="00CB3E71"/>
    <w:rsid w:val="00CD32DC"/>
    <w:rsid w:val="00CD35DE"/>
    <w:rsid w:val="00CE4155"/>
    <w:rsid w:val="00CF5205"/>
    <w:rsid w:val="00D22B73"/>
    <w:rsid w:val="00D271D9"/>
    <w:rsid w:val="00D33574"/>
    <w:rsid w:val="00D41130"/>
    <w:rsid w:val="00D620C9"/>
    <w:rsid w:val="00D83257"/>
    <w:rsid w:val="00D873F4"/>
    <w:rsid w:val="00D92C83"/>
    <w:rsid w:val="00DA3EE9"/>
    <w:rsid w:val="00DE0909"/>
    <w:rsid w:val="00DE29CC"/>
    <w:rsid w:val="00DF63F2"/>
    <w:rsid w:val="00E071F9"/>
    <w:rsid w:val="00E10A66"/>
    <w:rsid w:val="00E17661"/>
    <w:rsid w:val="00E2427F"/>
    <w:rsid w:val="00E449F6"/>
    <w:rsid w:val="00E4538D"/>
    <w:rsid w:val="00E52698"/>
    <w:rsid w:val="00E779A1"/>
    <w:rsid w:val="00E802FB"/>
    <w:rsid w:val="00E82006"/>
    <w:rsid w:val="00E9790B"/>
    <w:rsid w:val="00EA55F8"/>
    <w:rsid w:val="00EB0121"/>
    <w:rsid w:val="00ED36FA"/>
    <w:rsid w:val="00EE4A93"/>
    <w:rsid w:val="00F2694E"/>
    <w:rsid w:val="00F312FE"/>
    <w:rsid w:val="00F5225F"/>
    <w:rsid w:val="00F7592C"/>
    <w:rsid w:val="00F82128"/>
    <w:rsid w:val="00F9634A"/>
    <w:rsid w:val="00FB0CD9"/>
    <w:rsid w:val="00FE4D27"/>
    <w:rsid w:val="00FF3A51"/>
    <w:rsid w:val="00FF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,"/>
  <w14:docId w14:val="5E970EE0"/>
  <w15:docId w15:val="{FF0FCE57-A7DA-4D45-B350-D16B075F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2A11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D4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9C2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B84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9C2"/>
    <w:rPr>
      <w:noProof/>
      <w:lang w:val="vi-VN"/>
    </w:rPr>
  </w:style>
  <w:style w:type="table" w:styleId="TableGrid">
    <w:name w:val="Table Grid"/>
    <w:basedOn w:val="TableNormal"/>
    <w:uiPriority w:val="59"/>
    <w:rsid w:val="00B849C2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23247"/>
    <w:rPr>
      <w:color w:val="808080"/>
    </w:rPr>
  </w:style>
  <w:style w:type="paragraph" w:styleId="ListParagraph">
    <w:name w:val="List Paragraph"/>
    <w:basedOn w:val="Normal"/>
    <w:uiPriority w:val="34"/>
    <w:qFormat/>
    <w:rsid w:val="001232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FB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1B0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3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1D48E7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styleId="Emphasis">
    <w:name w:val="Emphasis"/>
    <w:basedOn w:val="DefaultParagraphFont"/>
    <w:uiPriority w:val="20"/>
    <w:qFormat/>
    <w:rsid w:val="001D48E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83995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rsid w:val="00683995"/>
    <w:pPr>
      <w:spacing w:after="0" w:line="360" w:lineRule="auto"/>
    </w:pPr>
    <w:rPr>
      <w:rFonts w:ascii="VNI-Times" w:eastAsia="Times New Roman" w:hAnsi="VNI-Times" w:cs="Times New Roman"/>
      <w:noProof w:val="0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83995"/>
    <w:rPr>
      <w:rFonts w:ascii="VNI-Times" w:eastAsia="Times New Roman" w:hAnsi="VNI-Times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P\Documents\M&#7851;u%20Office%20T&#249;y%20ch&#7881;nh\M&#7851;u%20t&#224;i%20li&#7879;u%20TS%20Med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06EE-C1F8-C64C-A917-EBD29458A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D:\VIP\Documents\Mẫu Office Tùy chỉnh\Mẫu tài liệu TS Media.dotx</Template>
  <TotalTime>115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Sơn Nguyễn Trường</dc:creator>
  <cp:lastModifiedBy>Microsoft Office User</cp:lastModifiedBy>
  <cp:revision>71</cp:revision>
  <cp:lastPrinted>2014-07-26T03:42:00Z</cp:lastPrinted>
  <dcterms:created xsi:type="dcterms:W3CDTF">2014-07-23T03:41:00Z</dcterms:created>
  <dcterms:modified xsi:type="dcterms:W3CDTF">2017-03-16T14:36:00Z</dcterms:modified>
</cp:coreProperties>
</file>